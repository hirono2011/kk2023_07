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5194" w14:textId="65BE7605" w:rsidR="003933EF" w:rsidRPr="00302144" w:rsidRDefault="00F26B3C" w:rsidP="00F26B3C">
      <w:pPr>
        <w:jc w:val="center"/>
        <w:rPr>
          <w:rFonts w:ascii="ヒラギノ丸ゴ Pro W4" w:eastAsia="ヒラギノ丸ゴ Pro W4" w:hAnsi="ヒラギノ丸ゴ Pro W4"/>
          <w:b/>
          <w:bCs/>
          <w:sz w:val="28"/>
          <w:szCs w:val="28"/>
        </w:rPr>
      </w:pPr>
      <w:r w:rsidRPr="00302144">
        <w:rPr>
          <w:rFonts w:ascii="ヒラギノ丸ゴ Pro W4" w:eastAsia="ヒラギノ丸ゴ Pro W4" w:hAnsi="ヒラギノ丸ゴ Pro W4" w:cs="ＭＳ 明朝" w:hint="eastAsia"/>
          <w:b/>
          <w:bCs/>
          <w:sz w:val="28"/>
          <w:szCs w:val="28"/>
        </w:rPr>
        <w:t>令和5年11月6日付告発状</w:t>
      </w:r>
      <w:r w:rsidR="00955CB6">
        <w:rPr>
          <w:rFonts w:ascii="ヒラギノ丸ゴ Pro W4" w:eastAsia="ヒラギノ丸ゴ Pro W4" w:hAnsi="ヒラギノ丸ゴ Pro W4" w:cs="ＭＳ 明朝" w:hint="eastAsia"/>
          <w:b/>
          <w:bCs/>
          <w:sz w:val="28"/>
          <w:szCs w:val="28"/>
        </w:rPr>
        <w:t>の補充書</w:t>
      </w:r>
    </w:p>
    <w:p w14:paraId="33DE70EF" w14:textId="77777777" w:rsidR="00F03D85" w:rsidRPr="00302144" w:rsidRDefault="00F03D85">
      <w:pPr>
        <w:pStyle w:val="a1"/>
        <w:rPr>
          <w:rFonts w:ascii="ヒラギノ丸ゴ Pro W4" w:eastAsia="ヒラギノ丸ゴ Pro W4" w:hAnsi="ヒラギノ丸ゴ Pro W4"/>
        </w:rPr>
      </w:pPr>
    </w:p>
    <w:p w14:paraId="779F5650" w14:textId="7600C7A2" w:rsidR="003933EF" w:rsidRPr="00302144" w:rsidRDefault="00C437A6">
      <w:pPr>
        <w:pStyle w:val="a1"/>
        <w:jc w:val="right"/>
        <w:rPr>
          <w:rFonts w:ascii="ヒラギノ丸ゴ Pro W4" w:eastAsia="ヒラギノ丸ゴ Pro W4" w:hAnsi="ヒラギノ丸ゴ Pro W4"/>
        </w:rPr>
      </w:pPr>
      <w:r w:rsidRPr="00302144">
        <w:rPr>
          <w:rFonts w:ascii="ヒラギノ丸ゴ Pro W4" w:eastAsia="ヒラギノ丸ゴ Pro W4" w:hAnsi="ヒラギノ丸ゴ Pro W4"/>
        </w:rPr>
        <w:t>令和5年1</w:t>
      </w:r>
      <w:r w:rsidR="00955CB6">
        <w:rPr>
          <w:rFonts w:ascii="ヒラギノ丸ゴ Pro W4" w:eastAsia="ヒラギノ丸ゴ Pro W4" w:hAnsi="ヒラギノ丸ゴ Pro W4" w:hint="eastAsia"/>
        </w:rPr>
        <w:t>2</w:t>
      </w:r>
      <w:r w:rsidRPr="00302144">
        <w:rPr>
          <w:rFonts w:ascii="ヒラギノ丸ゴ Pro W4" w:eastAsia="ヒラギノ丸ゴ Pro W4" w:hAnsi="ヒラギノ丸ゴ Pro W4"/>
        </w:rPr>
        <w:t>月日</w:t>
      </w:r>
    </w:p>
    <w:p w14:paraId="36BF44EE" w14:textId="77777777" w:rsidR="00F03D85" w:rsidRPr="00302144" w:rsidRDefault="00F03D85">
      <w:pPr>
        <w:pStyle w:val="a1"/>
        <w:jc w:val="right"/>
        <w:rPr>
          <w:rFonts w:ascii="ヒラギノ丸ゴ Pro W4" w:eastAsia="ヒラギノ丸ゴ Pro W4" w:hAnsi="ヒラギノ丸ゴ Pro W4"/>
        </w:rPr>
      </w:pPr>
    </w:p>
    <w:p w14:paraId="6B94D3E4" w14:textId="77777777" w:rsidR="00955CB6" w:rsidRPr="00955CB6" w:rsidRDefault="00955CB6" w:rsidP="00955CB6">
      <w:pPr>
        <w:ind w:right="210"/>
        <w:rPr>
          <w:rFonts w:ascii="ヒラギノ丸ゴ Pro W4" w:eastAsia="ヒラギノ丸ゴ Pro W4" w:hAnsi="ヒラギノ丸ゴ Pro W4"/>
        </w:rPr>
      </w:pPr>
      <w:r>
        <w:t>〒</w:t>
      </w:r>
      <w:r w:rsidRPr="00955CB6">
        <w:rPr>
          <w:rFonts w:ascii="ヒラギノ丸ゴ Pro W4" w:eastAsia="ヒラギノ丸ゴ Pro W4" w:hAnsi="ヒラギノ丸ゴ Pro W4"/>
        </w:rPr>
        <w:t>920-0912金沢市大手町6番15号　金沢地方検察庁御中</w:t>
      </w:r>
    </w:p>
    <w:p w14:paraId="1DF2A52A" w14:textId="77777777" w:rsidR="00F26B3C" w:rsidRPr="00955CB6" w:rsidRDefault="00F26B3C">
      <w:pPr>
        <w:ind w:left="210" w:right="210"/>
        <w:rPr>
          <w:rFonts w:ascii="ヒラギノ丸ゴ Pro W4" w:eastAsia="ヒラギノ丸ゴ Pro W4" w:hAnsi="ヒラギノ丸ゴ Pro W4" w:cs="Times New Roman"/>
          <w:sz w:val="32"/>
          <w:szCs w:val="32"/>
        </w:rPr>
      </w:pPr>
    </w:p>
    <w:p w14:paraId="00B6EE17" w14:textId="77777777" w:rsidR="00D043B4" w:rsidRPr="00D043B4" w:rsidRDefault="00D043B4">
      <w:pPr>
        <w:ind w:left="210" w:right="210"/>
        <w:rPr>
          <w:rFonts w:ascii="ヒラギノ丸ゴ Pro W4" w:eastAsia="ヒラギノ丸ゴ Pro W4" w:hAnsi="ヒラギノ丸ゴ Pro W4" w:cs="Times New Roman"/>
          <w:b/>
          <w:bCs/>
        </w:rPr>
      </w:pPr>
      <w:r w:rsidRPr="00D043B4">
        <w:rPr>
          <w:rFonts w:ascii="ヒラギノ丸ゴ Pro W4" w:eastAsia="ヒラギノ丸ゴ Pro W4" w:hAnsi="ヒラギノ丸ゴ Pro W4" w:cs="Times New Roman" w:hint="eastAsia"/>
          <w:b/>
          <w:bCs/>
        </w:rPr>
        <w:t>被告発人</w:t>
      </w:r>
    </w:p>
    <w:p w14:paraId="669FB814"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〒９２０－０９１２　金沢市大手町</w:t>
      </w:r>
      <w:r w:rsidRPr="00C24A2A">
        <w:rPr>
          <w:rFonts w:ascii="ヒラギノ丸ゴ Pro W4" w:eastAsia="ヒラギノ丸ゴ Pro W4" w:hAnsi="ヒラギノ丸ゴ Pro W4"/>
        </w:rPr>
        <w:t>7-34</w:t>
      </w:r>
    </w:p>
    <w:p w14:paraId="42D0C302" w14:textId="77777777"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TEL：076-222-2820 　FAX：076-222-2672</w:t>
      </w:r>
    </w:p>
    <w:p w14:paraId="5FA726A7" w14:textId="14169EA4"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木梨・米田法律事務所</w:t>
      </w:r>
    </w:p>
    <w:p w14:paraId="04D893D1" w14:textId="73650B4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木梨松嗣弁護士</w:t>
      </w:r>
      <w:r w:rsidR="00C24A2A">
        <w:rPr>
          <w:rFonts w:ascii="ヒラギノ丸ゴ Pro W4" w:eastAsia="ヒラギノ丸ゴ Pro W4" w:hAnsi="ヒラギノ丸ゴ Pro W4" w:hint="eastAsia"/>
        </w:rPr>
        <w:t>（金沢弁護士会）</w:t>
      </w:r>
    </w:p>
    <w:p w14:paraId="6E7C3A83" w14:textId="77777777" w:rsidR="00C24A2A" w:rsidRDefault="00C24A2A">
      <w:pPr>
        <w:ind w:right="227" w:firstLine="1247"/>
        <w:rPr>
          <w:rFonts w:ascii="ヒラギノ丸ゴ Pro W4" w:eastAsia="ヒラギノ丸ゴ Pro W4" w:hAnsi="ヒラギノ丸ゴ Pro W4"/>
        </w:rPr>
      </w:pPr>
    </w:p>
    <w:p w14:paraId="549D8CE1" w14:textId="77777777" w:rsidR="00C24A2A" w:rsidRP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hint="eastAsia"/>
        </w:rPr>
        <w:t>〒９２０－０９０２　金沢市尾張町</w:t>
      </w:r>
      <w:r w:rsidRPr="00C24A2A">
        <w:rPr>
          <w:rFonts w:ascii="ヒラギノ丸ゴ Pro W4" w:eastAsia="ヒラギノ丸ゴ Pro W4" w:hAnsi="ヒラギノ丸ゴ Pro W4"/>
        </w:rPr>
        <w:t>1-9-11　尾張町レジデンス604号</w:t>
      </w:r>
    </w:p>
    <w:p w14:paraId="7BC313CC" w14:textId="3B3266FC" w:rsidR="00C24A2A" w:rsidRDefault="00C24A2A" w:rsidP="00C24A2A">
      <w:pPr>
        <w:ind w:right="227" w:firstLine="1247"/>
        <w:rPr>
          <w:rFonts w:ascii="ヒラギノ丸ゴ Pro W4" w:eastAsia="ヒラギノ丸ゴ Pro W4" w:hAnsi="ヒラギノ丸ゴ Pro W4"/>
        </w:rPr>
      </w:pPr>
      <w:r w:rsidRPr="00C24A2A">
        <w:rPr>
          <w:rFonts w:ascii="ヒラギノ丸ゴ Pro W4" w:eastAsia="ヒラギノ丸ゴ Pro W4" w:hAnsi="ヒラギノ丸ゴ Pro W4"/>
        </w:rPr>
        <w:t>TEL：076-232-1616　FAX：076-232-1599</w:t>
      </w:r>
    </w:p>
    <w:p w14:paraId="7578F4D4" w14:textId="19AF3A1B" w:rsidR="00C24A2A" w:rsidRPr="00C24A2A" w:rsidRDefault="00C24A2A" w:rsidP="00C24A2A">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岡田法律事務所</w:t>
      </w:r>
    </w:p>
    <w:p w14:paraId="03AB79E5" w14:textId="61CDE742"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岡田進弁護士</w:t>
      </w:r>
      <w:r w:rsidR="00C24A2A">
        <w:rPr>
          <w:rFonts w:ascii="ヒラギノ丸ゴ Pro W4" w:eastAsia="ヒラギノ丸ゴ Pro W4" w:hAnsi="ヒラギノ丸ゴ Pro W4" w:hint="eastAsia"/>
        </w:rPr>
        <w:t>（金沢弁護士会）</w:t>
      </w:r>
    </w:p>
    <w:p w14:paraId="07AF424C" w14:textId="77777777" w:rsidR="00C24A2A" w:rsidRPr="00302144" w:rsidRDefault="00C24A2A">
      <w:pPr>
        <w:ind w:right="227" w:firstLine="1247"/>
        <w:rPr>
          <w:rFonts w:ascii="ヒラギノ丸ゴ Pro W4" w:eastAsia="ヒラギノ丸ゴ Pro W4" w:hAnsi="ヒラギノ丸ゴ Pro W4" w:hint="eastAsia"/>
        </w:rPr>
      </w:pPr>
    </w:p>
    <w:p w14:paraId="646FF150" w14:textId="265A67C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長谷川紘之弁護士</w:t>
      </w:r>
      <w:r w:rsidR="00EF0955">
        <w:rPr>
          <w:rFonts w:ascii="ヒラギノ丸ゴ Pro W4" w:eastAsia="ヒラギノ丸ゴ Pro W4" w:hAnsi="ヒラギノ丸ゴ Pro W4" w:hint="eastAsia"/>
        </w:rPr>
        <w:t>（金沢弁護士会）</w:t>
      </w:r>
    </w:p>
    <w:p w14:paraId="2F6CF7BA" w14:textId="7ADA73F3" w:rsidR="00C24A2A" w:rsidRDefault="00C24A2A">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w:t>
      </w:r>
      <w:r w:rsidR="00EF0955">
        <w:rPr>
          <w:rFonts w:ascii="ヒラギノ丸ゴ Pro W4" w:eastAsia="ヒラギノ丸ゴ Pro W4" w:hAnsi="ヒラギノ丸ゴ Pro W4" w:hint="eastAsia"/>
        </w:rPr>
        <w:t>金沢弁護士会で</w:t>
      </w:r>
      <w:r>
        <w:rPr>
          <w:rFonts w:ascii="ヒラギノ丸ゴ Pro W4" w:eastAsia="ヒラギノ丸ゴ Pro W4" w:hAnsi="ヒラギノ丸ゴ Pro W4" w:hint="eastAsia"/>
        </w:rPr>
        <w:t>死亡</w:t>
      </w:r>
      <w:r w:rsidR="00EF0955">
        <w:rPr>
          <w:rFonts w:ascii="ヒラギノ丸ゴ Pro W4" w:eastAsia="ヒラギノ丸ゴ Pro W4" w:hAnsi="ヒラギノ丸ゴ Pro W4" w:hint="eastAsia"/>
        </w:rPr>
        <w:t>を確認</w:t>
      </w:r>
      <w:r>
        <w:rPr>
          <w:rFonts w:ascii="ヒラギノ丸ゴ Pro W4" w:eastAsia="ヒラギノ丸ゴ Pro W4" w:hAnsi="ヒラギノ丸ゴ Pro W4" w:hint="eastAsia"/>
        </w:rPr>
        <w:t>）</w:t>
      </w:r>
    </w:p>
    <w:p w14:paraId="3E3BCE33" w14:textId="77777777" w:rsidR="00C24A2A" w:rsidRDefault="00C24A2A">
      <w:pPr>
        <w:ind w:right="227" w:firstLine="1247"/>
        <w:rPr>
          <w:rFonts w:ascii="ヒラギノ丸ゴ Pro W4" w:eastAsia="ヒラギノ丸ゴ Pro W4" w:hAnsi="ヒラギノ丸ゴ Pro W4"/>
        </w:rPr>
      </w:pPr>
    </w:p>
    <w:p w14:paraId="1D0B1B7E" w14:textId="77777777" w:rsidR="00EF0955" w:rsidRPr="00EF0955" w:rsidRDefault="00EF0955" w:rsidP="00EF0955">
      <w:pPr>
        <w:ind w:right="227" w:firstLine="1247"/>
        <w:rPr>
          <w:rFonts w:ascii="ヒラギノ丸ゴ Pro W4" w:eastAsia="ヒラギノ丸ゴ Pro W4" w:hAnsi="ヒラギノ丸ゴ Pro W4"/>
        </w:rPr>
      </w:pPr>
      <w:r w:rsidRPr="00EF0955">
        <w:rPr>
          <w:rFonts w:ascii="ヒラギノ丸ゴ Pro W4" w:eastAsia="ヒラギノ丸ゴ Pro W4" w:hAnsi="ヒラギノ丸ゴ Pro W4" w:hint="eastAsia"/>
        </w:rPr>
        <w:t>〒９２０－０９２４　金沢市田井町</w:t>
      </w:r>
      <w:r w:rsidRPr="00EF0955">
        <w:rPr>
          <w:rFonts w:ascii="ヒラギノ丸ゴ Pro W4" w:eastAsia="ヒラギノ丸ゴ Pro W4" w:hAnsi="ヒラギノ丸ゴ Pro W4"/>
        </w:rPr>
        <w:t>4-5</w:t>
      </w:r>
    </w:p>
    <w:p w14:paraId="78A972BB" w14:textId="4E2A7D5A" w:rsidR="00EF0955" w:rsidRPr="00302144" w:rsidRDefault="00EF0955" w:rsidP="00EF0955">
      <w:pPr>
        <w:ind w:right="227" w:firstLine="1247"/>
        <w:rPr>
          <w:rFonts w:ascii="ヒラギノ丸ゴ Pro W4" w:eastAsia="ヒラギノ丸ゴ Pro W4" w:hAnsi="ヒラギノ丸ゴ Pro W4" w:hint="eastAsia"/>
        </w:rPr>
      </w:pPr>
      <w:r w:rsidRPr="00EF0955">
        <w:rPr>
          <w:rFonts w:ascii="ヒラギノ丸ゴ Pro W4" w:eastAsia="ヒラギノ丸ゴ Pro W4" w:hAnsi="ヒラギノ丸ゴ Pro W4"/>
        </w:rPr>
        <w:t>TEL：076-223-5765　FAX：076-223-5765</w:t>
      </w:r>
    </w:p>
    <w:p w14:paraId="35896537" w14:textId="2A87AE24"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金沢弁護士会所属    若杉幸平弁護士</w:t>
      </w:r>
    </w:p>
    <w:p w14:paraId="33092349" w14:textId="77777777" w:rsidR="00C24A2A" w:rsidRPr="00302144" w:rsidRDefault="00C24A2A">
      <w:pPr>
        <w:ind w:right="227" w:firstLine="1247"/>
        <w:rPr>
          <w:rFonts w:ascii="ヒラギノ丸ゴ Pro W4" w:eastAsia="ヒラギノ丸ゴ Pro W4" w:hAnsi="ヒラギノ丸ゴ Pro W4" w:hint="eastAsia"/>
        </w:rPr>
      </w:pPr>
    </w:p>
    <w:p w14:paraId="58870625" w14:textId="35BEF60F"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平成5年当時、</w:t>
      </w:r>
      <w:r w:rsidR="00C437A6" w:rsidRPr="00302144">
        <w:rPr>
          <w:rFonts w:ascii="ヒラギノ丸ゴ Pro W4" w:eastAsia="ヒラギノ丸ゴ Pro W4" w:hAnsi="ヒラギノ丸ゴ Pro W4"/>
        </w:rPr>
        <w:t>名古屋高裁金沢支部裁判長</w:t>
      </w:r>
    </w:p>
    <w:p w14:paraId="72FCB45C" w14:textId="685D25FB"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小島裕史</w:t>
      </w:r>
    </w:p>
    <w:p w14:paraId="6828FED1" w14:textId="77777777" w:rsidR="00C24A2A" w:rsidRDefault="00C24A2A">
      <w:pPr>
        <w:ind w:right="227" w:firstLine="1247"/>
        <w:rPr>
          <w:rFonts w:ascii="ヒラギノ丸ゴ Pro W4" w:eastAsia="ヒラギノ丸ゴ Pro W4" w:hAnsi="ヒラギノ丸ゴ Pro W4"/>
        </w:rPr>
      </w:pPr>
    </w:p>
    <w:p w14:paraId="21285491" w14:textId="73E0CEF2" w:rsidR="00EF0955" w:rsidRPr="00EF0955"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平成7年当時</w:t>
      </w:r>
    </w:p>
    <w:p w14:paraId="63A03544" w14:textId="79F27590"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金沢地方裁判所裁判官    古川龍一</w:t>
      </w:r>
    </w:p>
    <w:p w14:paraId="199A6352" w14:textId="77777777" w:rsidR="00C24A2A" w:rsidRDefault="00C24A2A">
      <w:pPr>
        <w:ind w:right="227" w:firstLine="1247"/>
        <w:rPr>
          <w:rFonts w:ascii="ヒラギノ丸ゴ Pro W4" w:eastAsia="ヒラギノ丸ゴ Pro W4" w:hAnsi="ヒラギノ丸ゴ Pro W4"/>
        </w:rPr>
      </w:pPr>
    </w:p>
    <w:p w14:paraId="5712B09F" w14:textId="48425507" w:rsidR="00971126"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金沢市糸田新町一七番八号（平成4年当時）</w:t>
      </w:r>
    </w:p>
    <w:p w14:paraId="26B03D3A" w14:textId="2BFE86EB" w:rsidR="00EF0955"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石川県河北郡七塚町（現在：かほく市）出身</w:t>
      </w:r>
    </w:p>
    <w:p w14:paraId="2307EE01" w14:textId="5B539C92"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平成4年当時、市場急配センターの代表取締役社長</w:t>
      </w:r>
    </w:p>
    <w:p w14:paraId="142857AF" w14:textId="2C68E27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松平日出男</w:t>
      </w:r>
    </w:p>
    <w:p w14:paraId="5694AD72" w14:textId="77777777" w:rsidR="00C24A2A" w:rsidRDefault="00C24A2A">
      <w:pPr>
        <w:ind w:right="227" w:firstLine="1247"/>
        <w:rPr>
          <w:rFonts w:ascii="ヒラギノ丸ゴ Pro W4" w:eastAsia="ヒラギノ丸ゴ Pro W4" w:hAnsi="ヒラギノ丸ゴ Pro W4"/>
        </w:rPr>
      </w:pPr>
    </w:p>
    <w:p w14:paraId="215532ED" w14:textId="3E68590C"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石川県石川郡野々市町本町六丁目一二番一三号（平成4年当時）</w:t>
      </w:r>
    </w:p>
    <w:p w14:paraId="2D404797" w14:textId="5CAE441C"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平成4年当時、市場急配センターの事務員</w:t>
      </w:r>
    </w:p>
    <w:p w14:paraId="6AB89037" w14:textId="04EFF243"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池田宏美</w:t>
      </w:r>
    </w:p>
    <w:p w14:paraId="39D680EA" w14:textId="77777777" w:rsidR="00C24A2A" w:rsidRDefault="00C24A2A">
      <w:pPr>
        <w:ind w:right="227" w:firstLine="1247"/>
        <w:rPr>
          <w:rFonts w:ascii="ヒラギノ丸ゴ Pro W4" w:eastAsia="ヒラギノ丸ゴ Pro W4" w:hAnsi="ヒラギノ丸ゴ Pro W4"/>
        </w:rPr>
      </w:pPr>
    </w:p>
    <w:p w14:paraId="0D48DE38" w14:textId="09644066"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金沢市平和町二丁目八番三一号県営住宅一六棟一〇号（平成4年当時）</w:t>
      </w:r>
    </w:p>
    <w:p w14:paraId="71EBFEEE" w14:textId="48F6AEB7"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平成4年当時、市場急配センターの事務員</w:t>
      </w:r>
    </w:p>
    <w:p w14:paraId="45817E4C" w14:textId="4CF9BF6A"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梅野博之</w:t>
      </w:r>
    </w:p>
    <w:p w14:paraId="5ACF1FF2" w14:textId="77777777" w:rsidR="00C24A2A" w:rsidRDefault="00C24A2A">
      <w:pPr>
        <w:ind w:right="227" w:firstLine="1247"/>
        <w:rPr>
          <w:rFonts w:ascii="ヒラギノ丸ゴ Pro W4" w:eastAsia="ヒラギノ丸ゴ Pro W4" w:hAnsi="ヒラギノ丸ゴ Pro W4"/>
        </w:rPr>
      </w:pPr>
    </w:p>
    <w:p w14:paraId="40228E23" w14:textId="5D76E953"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金沢市東力四丁目一八六番二（平成4年当時）</w:t>
      </w:r>
    </w:p>
    <w:p w14:paraId="7BD9CE1B" w14:textId="022517DA"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平成4年当時、市場急配センターの元社員運転手</w:t>
      </w:r>
    </w:p>
    <w:p w14:paraId="13D70E2B" w14:textId="2A0957A9"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安田繁克</w:t>
      </w:r>
    </w:p>
    <w:p w14:paraId="22272BDE" w14:textId="77777777" w:rsidR="00C24A2A" w:rsidRDefault="00C24A2A">
      <w:pPr>
        <w:ind w:right="227" w:firstLine="1247"/>
        <w:rPr>
          <w:rFonts w:ascii="ヒラギノ丸ゴ Pro W4" w:eastAsia="ヒラギノ丸ゴ Pro W4" w:hAnsi="ヒラギノ丸ゴ Pro W4"/>
        </w:rPr>
      </w:pPr>
    </w:p>
    <w:p w14:paraId="3A57B864" w14:textId="296C227E"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金沢市花里町壱五の五番地藤村アパート二階一号室（平成4年当時：石川県鳳至郡能都町鵜川（現在：鳳珠郡能登町鵜川）出身）</w:t>
      </w:r>
    </w:p>
    <w:p w14:paraId="07C2FF2A" w14:textId="76C66B9E"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平成4年当時、市場急配センターの社員大型トラック運転手</w:t>
      </w:r>
    </w:p>
    <w:p w14:paraId="3C4731F5" w14:textId="1F128D0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安田敏</w:t>
      </w:r>
    </w:p>
    <w:p w14:paraId="2116D5A4" w14:textId="77777777" w:rsidR="00C24A2A" w:rsidRDefault="00C24A2A">
      <w:pPr>
        <w:ind w:right="227" w:firstLine="1247"/>
        <w:rPr>
          <w:rFonts w:ascii="ヒラギノ丸ゴ Pro W4" w:eastAsia="ヒラギノ丸ゴ Pro W4" w:hAnsi="ヒラギノ丸ゴ Pro W4"/>
        </w:rPr>
      </w:pPr>
    </w:p>
    <w:p w14:paraId="60ED220E" w14:textId="177160EB"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（平成4年当時：石川県七尾市に家族と住み、単身金沢</w:t>
      </w:r>
      <w:r w:rsidR="00912C82">
        <w:rPr>
          <w:rFonts w:ascii="ヒラギノ丸ゴ Pro W4" w:eastAsia="ヒラギノ丸ゴ Pro W4" w:hAnsi="ヒラギノ丸ゴ Pro W4" w:hint="eastAsia"/>
        </w:rPr>
        <w:t>の市場急配センター</w:t>
      </w:r>
      <w:r>
        <w:rPr>
          <w:rFonts w:ascii="ヒラギノ丸ゴ Pro W4" w:eastAsia="ヒラギノ丸ゴ Pro W4" w:hAnsi="ヒラギノ丸ゴ Pro W4" w:hint="eastAsia"/>
        </w:rPr>
        <w:t>に働きに来ていた）</w:t>
      </w:r>
    </w:p>
    <w:p w14:paraId="592EF081" w14:textId="4511AB52"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平成4年当時、市場急配センターの配車係</w:t>
      </w:r>
    </w:p>
    <w:p w14:paraId="12544F89" w14:textId="3C592335"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東渡好信</w:t>
      </w:r>
    </w:p>
    <w:p w14:paraId="42772591" w14:textId="77777777" w:rsidR="00C24A2A" w:rsidRDefault="00C24A2A">
      <w:pPr>
        <w:ind w:right="227" w:firstLine="1247"/>
        <w:rPr>
          <w:rFonts w:ascii="ヒラギノ丸ゴ Pro W4" w:eastAsia="ヒラギノ丸ゴ Pro W4" w:hAnsi="ヒラギノ丸ゴ Pro W4"/>
        </w:rPr>
      </w:pPr>
    </w:p>
    <w:p w14:paraId="7526623A" w14:textId="1A955DF4" w:rsidR="009E1B30" w:rsidRDefault="009E1B30">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金沢市間明一丁目一一五番地</w:t>
      </w:r>
      <w:r w:rsidR="00EF0955">
        <w:rPr>
          <w:rFonts w:ascii="ヒラギノ丸ゴ Pro W4" w:eastAsia="ヒラギノ丸ゴ Pro W4" w:hAnsi="ヒラギノ丸ゴ Pro W4" w:hint="eastAsia"/>
        </w:rPr>
        <w:t>（平成4年当時）</w:t>
      </w:r>
    </w:p>
    <w:p w14:paraId="54150889" w14:textId="5020E602"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平成4年当時、市場急配センターの社員運転手</w:t>
      </w:r>
    </w:p>
    <w:p w14:paraId="477BF1D7" w14:textId="365EB07E"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多田敏明</w:t>
      </w:r>
    </w:p>
    <w:p w14:paraId="59B3688E" w14:textId="77777777" w:rsidR="00C24A2A" w:rsidRDefault="00C24A2A">
      <w:pPr>
        <w:ind w:right="227" w:firstLine="1247"/>
        <w:rPr>
          <w:rFonts w:ascii="ヒラギノ丸ゴ Pro W4" w:eastAsia="ヒラギノ丸ゴ Pro W4" w:hAnsi="ヒラギノ丸ゴ Pro W4"/>
        </w:rPr>
      </w:pPr>
    </w:p>
    <w:p w14:paraId="64B53264" w14:textId="4032363C" w:rsidR="009E1B30" w:rsidRDefault="00EF0955">
      <w:pPr>
        <w:ind w:right="227" w:firstLine="1247"/>
        <w:rPr>
          <w:rFonts w:ascii="ヒラギノ丸ゴ Pro W4" w:eastAsia="ヒラギノ丸ゴ Pro W4" w:hAnsi="ヒラギノ丸ゴ Pro W4"/>
        </w:rPr>
      </w:pPr>
      <w:r>
        <w:rPr>
          <w:rFonts w:ascii="ヒラギノ丸ゴ Pro W4" w:eastAsia="ヒラギノ丸ゴ Pro W4" w:hAnsi="ヒラギノ丸ゴ Pro W4" w:hint="eastAsia"/>
        </w:rPr>
        <w:t>石川県金沢市東蚊爪ヲ　有限会社浜口商運社長（</w:t>
      </w:r>
      <w:r>
        <w:rPr>
          <w:rFonts w:ascii="ヒラギノ丸ゴ Pro W4" w:eastAsia="ヒラギノ丸ゴ Pro W4" w:hAnsi="ヒラギノ丸ゴ Pro W4" w:hint="eastAsia"/>
        </w:rPr>
        <w:t>石川県鳳至郡能都町</w:t>
      </w:r>
      <w:r>
        <w:rPr>
          <w:rFonts w:ascii="ヒラギノ丸ゴ Pro W4" w:eastAsia="ヒラギノ丸ゴ Pro W4" w:hAnsi="ヒラギノ丸ゴ Pro W4" w:hint="eastAsia"/>
        </w:rPr>
        <w:t>真脇</w:t>
      </w:r>
      <w:r>
        <w:rPr>
          <w:rFonts w:ascii="ヒラギノ丸ゴ Pro W4" w:eastAsia="ヒラギノ丸ゴ Pro W4" w:hAnsi="ヒラギノ丸ゴ Pro W4" w:hint="eastAsia"/>
        </w:rPr>
        <w:t>（現在：鳳珠郡能登町</w:t>
      </w:r>
      <w:r>
        <w:rPr>
          <w:rFonts w:ascii="ヒラギノ丸ゴ Pro W4" w:eastAsia="ヒラギノ丸ゴ Pro W4" w:hAnsi="ヒラギノ丸ゴ Pro W4" w:hint="eastAsia"/>
        </w:rPr>
        <w:t>真脇</w:t>
      </w:r>
      <w:r>
        <w:rPr>
          <w:rFonts w:ascii="ヒラギノ丸ゴ Pro W4" w:eastAsia="ヒラギノ丸ゴ Pro W4" w:hAnsi="ヒラギノ丸ゴ Pro W4" w:hint="eastAsia"/>
        </w:rPr>
        <w:t>）出身）</w:t>
      </w:r>
    </w:p>
    <w:p w14:paraId="32B3D361" w14:textId="73324FA2"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平成4年当時、市場急配センターの大型トラック運転手</w:t>
      </w:r>
    </w:p>
    <w:p w14:paraId="78F9B259" w14:textId="6AD988B6"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浜口卓也</w:t>
      </w:r>
    </w:p>
    <w:p w14:paraId="02A03A2B" w14:textId="77777777" w:rsidR="00C24A2A" w:rsidRDefault="00C24A2A">
      <w:pPr>
        <w:ind w:right="227" w:firstLine="1247"/>
        <w:rPr>
          <w:rFonts w:ascii="ヒラギノ丸ゴ Pro W4" w:eastAsia="ヒラギノ丸ゴ Pro W4" w:hAnsi="ヒラギノ丸ゴ Pro W4"/>
        </w:rPr>
      </w:pPr>
    </w:p>
    <w:p w14:paraId="732081B2" w14:textId="23F0C4A1" w:rsidR="00EF0955" w:rsidRPr="00302144" w:rsidRDefault="00EF0955">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hint="eastAsia"/>
        </w:rPr>
        <w:t>（</w:t>
      </w:r>
      <w:r>
        <w:rPr>
          <w:rFonts w:ascii="ヒラギノ丸ゴ Pro W4" w:eastAsia="ヒラギノ丸ゴ Pro W4" w:hAnsi="ヒラギノ丸ゴ Pro W4" w:hint="eastAsia"/>
        </w:rPr>
        <w:t>石川県鳳至郡能都町</w:t>
      </w:r>
      <w:r>
        <w:rPr>
          <w:rFonts w:ascii="ヒラギノ丸ゴ Pro W4" w:eastAsia="ヒラギノ丸ゴ Pro W4" w:hAnsi="ヒラギノ丸ゴ Pro W4" w:hint="eastAsia"/>
        </w:rPr>
        <w:t>宇出津</w:t>
      </w:r>
      <w:r>
        <w:rPr>
          <w:rFonts w:ascii="ヒラギノ丸ゴ Pro W4" w:eastAsia="ヒラギノ丸ゴ Pro W4" w:hAnsi="ヒラギノ丸ゴ Pro W4" w:hint="eastAsia"/>
        </w:rPr>
        <w:t>（現在：鳳珠郡能登町</w:t>
      </w:r>
      <w:r>
        <w:rPr>
          <w:rFonts w:ascii="ヒラギノ丸ゴ Pro W4" w:eastAsia="ヒラギノ丸ゴ Pro W4" w:hAnsi="ヒラギノ丸ゴ Pro W4" w:hint="eastAsia"/>
        </w:rPr>
        <w:t>宇出津</w:t>
      </w:r>
      <w:r>
        <w:rPr>
          <w:rFonts w:ascii="ヒラギノ丸ゴ Pro W4" w:eastAsia="ヒラギノ丸ゴ Pro W4" w:hAnsi="ヒラギノ丸ゴ Pro W4" w:hint="eastAsia"/>
        </w:rPr>
        <w:t>）出身）</w:t>
      </w:r>
    </w:p>
    <w:p w14:paraId="1E3BFA18" w14:textId="55F93ECD"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大網健二</w:t>
      </w:r>
    </w:p>
    <w:p w14:paraId="7DF624A3" w14:textId="0F8F1DC4" w:rsidR="003933EF" w:rsidRPr="00302144" w:rsidRDefault="003933EF">
      <w:pPr>
        <w:ind w:right="227" w:firstLine="1247"/>
        <w:rPr>
          <w:rFonts w:ascii="ヒラギノ丸ゴ Pro W4" w:eastAsia="ヒラギノ丸ゴ Pro W4" w:hAnsi="ヒラギノ丸ゴ Pro W4" w:hint="eastAsia"/>
        </w:rPr>
      </w:pPr>
    </w:p>
    <w:p w14:paraId="394FD6E9"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〒920-0931 石川県金沢市兼六元町3-14</w:t>
      </w:r>
    </w:p>
    <w:p w14:paraId="66E86AB6" w14:textId="3D2115D8"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野田政仁法律事務所</w:t>
      </w:r>
    </w:p>
    <w:p w14:paraId="0043F888" w14:textId="3013E542" w:rsidR="00390A69" w:rsidRPr="00302144" w:rsidRDefault="00390A69">
      <w:pPr>
        <w:ind w:right="227" w:firstLine="1247"/>
        <w:rPr>
          <w:rFonts w:ascii="ヒラギノ丸ゴ Pro W4" w:eastAsia="ヒラギノ丸ゴ Pro W4" w:hAnsi="ヒラギノ丸ゴ Pro W4" w:hint="eastAsia"/>
        </w:rPr>
      </w:pPr>
      <w:r w:rsidRPr="00390A69">
        <w:rPr>
          <w:rFonts w:ascii="ヒラギノ丸ゴ Pro W4" w:eastAsia="ヒラギノ丸ゴ Pro W4" w:hAnsi="ヒラギノ丸ゴ Pro W4"/>
        </w:rPr>
        <w:t>TEL：076-232-0064　FAX：076-232-0082</w:t>
      </w:r>
    </w:p>
    <w:p w14:paraId="7D52BEBA" w14:textId="7F7A4274"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野田政仁弁護士</w:t>
      </w:r>
      <w:r w:rsidR="00C24A2A">
        <w:rPr>
          <w:rFonts w:ascii="ヒラギノ丸ゴ Pro W4" w:eastAsia="ヒラギノ丸ゴ Pro W4" w:hAnsi="ヒラギノ丸ゴ Pro W4" w:hint="eastAsia"/>
        </w:rPr>
        <w:t>（金沢弁護士会）</w:t>
      </w:r>
    </w:p>
    <w:p w14:paraId="6A6BD403" w14:textId="275AFDC7" w:rsidR="003933EF" w:rsidRPr="00302144" w:rsidRDefault="003933EF">
      <w:pPr>
        <w:ind w:right="227" w:firstLine="1247"/>
        <w:rPr>
          <w:rFonts w:ascii="ヒラギノ丸ゴ Pro W4" w:eastAsia="ヒラギノ丸ゴ Pro W4" w:hAnsi="ヒラギノ丸ゴ Pro W4" w:hint="eastAsia"/>
        </w:rPr>
      </w:pPr>
    </w:p>
    <w:p w14:paraId="09F920BD" w14:textId="77777777" w:rsidR="00C24A2A"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〒924-0885白山市殿町48番地</w:t>
      </w:r>
    </w:p>
    <w:p w14:paraId="45B16D40" w14:textId="0F534E8D" w:rsidR="003933EF"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弁護士法人兼六法律事務所白山事務所</w:t>
      </w:r>
    </w:p>
    <w:p w14:paraId="5D7F8A54" w14:textId="7689E660" w:rsidR="00390A69" w:rsidRPr="00302144" w:rsidRDefault="00390A69">
      <w:pPr>
        <w:ind w:right="227" w:firstLine="1247"/>
        <w:rPr>
          <w:rFonts w:ascii="ヒラギノ丸ゴ Pro W4" w:eastAsia="ヒラギノ丸ゴ Pro W4" w:hAnsi="ヒラギノ丸ゴ Pro W4" w:hint="eastAsia"/>
        </w:rPr>
      </w:pPr>
      <w:r w:rsidRPr="00390A69">
        <w:rPr>
          <w:rFonts w:ascii="ヒラギノ丸ゴ Pro W4" w:eastAsia="ヒラギノ丸ゴ Pro W4" w:hAnsi="ヒラギノ丸ゴ Pro W4"/>
        </w:rPr>
        <w:t>TEL：076-287-6746　FAX：076-287-6756</w:t>
      </w:r>
    </w:p>
    <w:p w14:paraId="42B91B3F" w14:textId="05373C80"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rPr>
        <w:t>小堀秀幸弁護士</w:t>
      </w:r>
      <w:r w:rsidR="00C24A2A">
        <w:rPr>
          <w:rFonts w:ascii="ヒラギノ丸ゴ Pro W4" w:eastAsia="ヒラギノ丸ゴ Pro W4" w:hAnsi="ヒラギノ丸ゴ Pro W4" w:hint="eastAsia"/>
        </w:rPr>
        <w:t>（金沢弁護士会）</w:t>
      </w:r>
    </w:p>
    <w:p w14:paraId="52572869" w14:textId="55578A87" w:rsidR="003933EF" w:rsidRPr="00302144" w:rsidRDefault="003933EF">
      <w:pPr>
        <w:ind w:right="227" w:firstLine="1247"/>
        <w:rPr>
          <w:rFonts w:ascii="ヒラギノ丸ゴ Pro W4" w:eastAsia="ヒラギノ丸ゴ Pro W4" w:hAnsi="ヒラギノ丸ゴ Pro W4" w:hint="eastAsia"/>
        </w:rPr>
      </w:pPr>
    </w:p>
    <w:p w14:paraId="74B62CE4"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茨城県水戸市大町1-1-38</w:t>
      </w:r>
    </w:p>
    <w:p w14:paraId="0BE5247D"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水戸地裁部総括判事・水戸家裁部総括判事・水戸簡裁判事</w:t>
      </w:r>
    </w:p>
    <w:p w14:paraId="70B5740C" w14:textId="77777777" w:rsidR="003933EF" w:rsidRPr="00302144" w:rsidRDefault="00C437A6">
      <w:pPr>
        <w:ind w:right="227" w:firstLine="1247"/>
        <w:rPr>
          <w:rFonts w:ascii="ヒラギノ丸ゴ Pro W4" w:eastAsia="ヒラギノ丸ゴ Pro W4" w:hAnsi="ヒラギノ丸ゴ Pro W4"/>
        </w:rPr>
      </w:pPr>
      <w:r w:rsidRPr="00302144">
        <w:rPr>
          <w:rFonts w:ascii="ヒラギノ丸ゴ Pro W4" w:eastAsia="ヒラギノ丸ゴ Pro W4" w:hAnsi="ヒラギノ丸ゴ Pro W4" w:cs="Times New Roman"/>
        </w:rPr>
        <w:t>小川賢司裁判官</w:t>
      </w:r>
    </w:p>
    <w:p w14:paraId="7C31E9BD" w14:textId="3E8D3A20" w:rsidR="003933EF" w:rsidRPr="00302144" w:rsidRDefault="003933EF">
      <w:pPr>
        <w:ind w:right="227" w:firstLine="1247"/>
        <w:rPr>
          <w:rFonts w:ascii="ヒラギノ丸ゴ Pro W4" w:eastAsia="ヒラギノ丸ゴ Pro W4" w:hAnsi="ヒラギノ丸ゴ Pro W4" w:hint="eastAsia"/>
        </w:rPr>
      </w:pPr>
    </w:p>
    <w:p w14:paraId="21E101C1" w14:textId="4DAD5E5B" w:rsidR="003933EF" w:rsidRPr="00302144" w:rsidRDefault="00912C82">
      <w:pPr>
        <w:ind w:right="227" w:firstLine="1247"/>
        <w:rPr>
          <w:rFonts w:ascii="ヒラギノ丸ゴ Pro W4" w:eastAsia="ヒラギノ丸ゴ Pro W4" w:hAnsi="ヒラギノ丸ゴ Pro W4" w:hint="eastAsia"/>
        </w:rPr>
      </w:pPr>
      <w:r>
        <w:rPr>
          <w:rFonts w:ascii="ヒラギノ丸ゴ Pro W4" w:eastAsia="ヒラギノ丸ゴ Pro W4" w:hAnsi="ヒラギノ丸ゴ Pro W4" w:cs="Times New Roman" w:hint="eastAsia"/>
        </w:rPr>
        <w:t>平成5年当時、</w:t>
      </w:r>
      <w:r w:rsidR="00C437A6" w:rsidRPr="00302144">
        <w:rPr>
          <w:rFonts w:ascii="ヒラギノ丸ゴ Pro W4" w:eastAsia="ヒラギノ丸ゴ Pro W4" w:hAnsi="ヒラギノ丸ゴ Pro W4" w:cs="Times New Roman"/>
        </w:rPr>
        <w:t>金沢大学教授</w:t>
      </w:r>
    </w:p>
    <w:p w14:paraId="21A9CBD5" w14:textId="1DD2FB90" w:rsidR="00D043B4" w:rsidRDefault="00C437A6" w:rsidP="00825B60">
      <w:pPr>
        <w:ind w:right="227" w:firstLine="1247"/>
        <w:rPr>
          <w:rFonts w:ascii="ヒラギノ丸ゴ Pro W4" w:eastAsia="ヒラギノ丸ゴ Pro W4" w:hAnsi="ヒラギノ丸ゴ Pro W4" w:cs="Times New Roman"/>
        </w:rPr>
      </w:pPr>
      <w:r w:rsidRPr="00302144">
        <w:rPr>
          <w:rFonts w:ascii="ヒラギノ丸ゴ Pro W4" w:eastAsia="ヒラギノ丸ゴ Pro W4" w:hAnsi="ヒラギノ丸ゴ Pro W4" w:cs="Times New Roman"/>
        </w:rPr>
        <w:t>山口成良金沢大学教授</w:t>
      </w:r>
    </w:p>
    <w:p w14:paraId="4E3F039B" w14:textId="77777777" w:rsidR="00825B60" w:rsidRPr="00825B60" w:rsidRDefault="00825B60" w:rsidP="00825B60">
      <w:pPr>
        <w:ind w:right="227" w:firstLine="1247"/>
        <w:rPr>
          <w:rFonts w:ascii="ヒラギノ丸ゴ Pro W4" w:eastAsia="ヒラギノ丸ゴ Pro W4" w:hAnsi="ヒラギノ丸ゴ Pro W4" w:cs="Times New Roman" w:hint="eastAsia"/>
        </w:rPr>
      </w:pPr>
    </w:p>
    <w:p w14:paraId="7FEB95EB" w14:textId="045D9D07"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166-0015　東京都杉並区成田東3の2の10</w:t>
      </w:r>
    </w:p>
    <w:p w14:paraId="240A381D" w14:textId="198BE628" w:rsidR="00825B60" w:rsidRPr="00825B60" w:rsidRDefault="00825B60" w:rsidP="00825B60">
      <w:pPr>
        <w:ind w:right="227" w:firstLine="1247"/>
        <w:rPr>
          <w:rFonts w:ascii="ヒラギノ丸ゴ Pro W4" w:eastAsia="ヒラギノ丸ゴ Pro W4" w:hAnsi="ヒラギノ丸ゴ Pro W4" w:cs="Times New Roman" w:hint="eastAsia"/>
        </w:rPr>
      </w:pPr>
      <w:r w:rsidRPr="00825B60">
        <w:rPr>
          <w:rFonts w:ascii="ヒラギノ丸ゴ Pro W4" w:eastAsia="ヒラギノ丸ゴ Pro W4" w:hAnsi="ヒラギノ丸ゴ Pro W4" w:cs="Times New Roman" w:hint="eastAsia"/>
        </w:rPr>
        <w:t>山口治夫弁護士（東京弁護士会）</w:t>
      </w:r>
    </w:p>
    <w:p w14:paraId="09FD7F93" w14:textId="77777777" w:rsidR="00D043B4" w:rsidRPr="00825B60" w:rsidRDefault="00D043B4" w:rsidP="00825B60">
      <w:pPr>
        <w:ind w:right="227" w:firstLine="1247"/>
        <w:rPr>
          <w:rFonts w:ascii="ヒラギノ丸ゴ Pro W4" w:eastAsia="ヒラギノ丸ゴ Pro W4" w:hAnsi="ヒラギノ丸ゴ Pro W4" w:cs="Times New Roman"/>
        </w:rPr>
      </w:pPr>
    </w:p>
    <w:p w14:paraId="017225CC" w14:textId="28436E23" w:rsidR="00825B60" w:rsidRPr="00825B60" w:rsidRDefault="00825B60" w:rsidP="00825B60">
      <w:pPr>
        <w:ind w:right="227" w:firstLine="1247"/>
        <w:rPr>
          <w:rFonts w:ascii="ヒラギノ丸ゴ Pro W4" w:eastAsia="ヒラギノ丸ゴ Pro W4" w:hAnsi="ヒラギノ丸ゴ Pro W4" w:cs="Times New Roman"/>
        </w:rPr>
      </w:pPr>
      <w:r w:rsidRPr="00825B60">
        <w:rPr>
          <w:rFonts w:ascii="ヒラギノ丸ゴ Pro W4" w:eastAsia="ヒラギノ丸ゴ Pro W4" w:hAnsi="ヒラギノ丸ゴ Pro W4" w:cs="Times New Roman" w:hint="eastAsia"/>
        </w:rPr>
        <w:t>〒</w:t>
      </w:r>
      <w:r w:rsidRPr="00825B60">
        <w:rPr>
          <w:rFonts w:ascii="ヒラギノ丸ゴ Pro W4" w:eastAsia="ヒラギノ丸ゴ Pro W4" w:hAnsi="ヒラギノ丸ゴ Pro W4" w:cs="Times New Roman"/>
        </w:rPr>
        <w:t>231-0842 神奈川県横浜市中区上野町2-49 エスポワール山手5階</w:t>
      </w:r>
    </w:p>
    <w:p w14:paraId="146F91A9" w14:textId="216EC420" w:rsidR="00825B60" w:rsidRPr="00825B60" w:rsidRDefault="00825B60" w:rsidP="00825B60">
      <w:pPr>
        <w:ind w:right="227" w:firstLine="1247"/>
        <w:rPr>
          <w:rFonts w:ascii="ヒラギノ丸ゴ Pro W4" w:eastAsia="ヒラギノ丸ゴ Pro W4" w:hAnsi="ヒラギノ丸ゴ Pro W4" w:cs="Times New Roman" w:hint="eastAsia"/>
        </w:rPr>
      </w:pPr>
      <w:r w:rsidRPr="00825B60">
        <w:rPr>
          <w:rFonts w:ascii="ヒラギノ丸ゴ Pro W4" w:eastAsia="ヒラギノ丸ゴ Pro W4" w:hAnsi="ヒラギノ丸ゴ Pro W4" w:cs="Times New Roman" w:hint="eastAsia"/>
        </w:rPr>
        <w:t>菱川雅文弁護士（神奈川県弁護士会）</w:t>
      </w:r>
    </w:p>
    <w:p w14:paraId="5D13F208" w14:textId="77777777" w:rsidR="00D043B4" w:rsidRDefault="00D043B4" w:rsidP="00D043B4">
      <w:pPr>
        <w:pStyle w:val="a1"/>
      </w:pPr>
    </w:p>
    <w:p w14:paraId="61390F9F" w14:textId="77777777" w:rsidR="00D043B4" w:rsidRDefault="00D043B4" w:rsidP="00D043B4">
      <w:pPr>
        <w:pStyle w:val="a1"/>
      </w:pPr>
    </w:p>
    <w:p w14:paraId="6519241F" w14:textId="77777777" w:rsidR="00D043B4" w:rsidRDefault="00D043B4" w:rsidP="00D043B4">
      <w:pPr>
        <w:pStyle w:val="a1"/>
      </w:pPr>
    </w:p>
    <w:p w14:paraId="108B9F8B" w14:textId="77777777" w:rsidR="00D043B4" w:rsidRDefault="00D043B4" w:rsidP="00D043B4">
      <w:pPr>
        <w:pStyle w:val="a1"/>
      </w:pPr>
    </w:p>
    <w:p w14:paraId="577448A6" w14:textId="77777777" w:rsidR="00D043B4" w:rsidRPr="00302144" w:rsidRDefault="00D043B4" w:rsidP="00D043B4"/>
    <w:p w14:paraId="2313E824" w14:textId="77777777" w:rsidR="00D708FD" w:rsidRDefault="00D708FD">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4DBD6CC4" w14:textId="77777777" w:rsidR="003933EF" w:rsidRPr="00302144" w:rsidRDefault="003933EF" w:rsidP="00D708FD">
      <w:pPr>
        <w:suppressAutoHyphens/>
        <w:rPr>
          <w:rFonts w:ascii="ヒラギノ丸ゴ Pro W4" w:eastAsia="ヒラギノ丸ゴ Pro W4" w:hAnsi="ヒラギノ丸ゴ Pro W4"/>
        </w:rPr>
      </w:pPr>
    </w:p>
    <w:p w14:paraId="7702842D" w14:textId="0A78476C" w:rsidR="003933EF" w:rsidRPr="00D708FD" w:rsidRDefault="00955CB6" w:rsidP="00D708FD">
      <w:pPr>
        <w:ind w:right="210"/>
        <w:rPr>
          <w:rFonts w:ascii="ヒラギノ丸ゴ Pro W4" w:eastAsia="ヒラギノ丸ゴ Pro W4" w:hAnsi="ヒラギノ丸ゴ Pro W4"/>
          <w:b/>
          <w:bCs/>
        </w:rPr>
      </w:pPr>
      <w:r>
        <w:rPr>
          <w:rFonts w:ascii="ヒラギノ丸ゴ Pro W4" w:eastAsia="ヒラギノ丸ゴ Pro W4" w:hAnsi="ヒラギノ丸ゴ Pro W4" w:hint="eastAsia"/>
          <w:b/>
          <w:bCs/>
        </w:rPr>
        <w:t>本書</w:t>
      </w:r>
      <w:r w:rsidR="00C437A6" w:rsidRPr="00D708FD">
        <w:rPr>
          <w:rFonts w:ascii="ヒラギノ丸ゴ Pro W4" w:eastAsia="ヒラギノ丸ゴ Pro W4" w:hAnsi="ヒラギノ丸ゴ Pro W4"/>
          <w:b/>
          <w:bCs/>
        </w:rPr>
        <w:t>の趣旨</w:t>
      </w:r>
    </w:p>
    <w:p w14:paraId="36959E8C" w14:textId="0CC1716C" w:rsidR="003933EF" w:rsidRPr="00302144" w:rsidRDefault="00C437A6">
      <w:pPr>
        <w:spacing w:line="300" w:lineRule="exact"/>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rPr>
        <w:t xml:space="preserve"> 　</w:t>
      </w:r>
      <w:r w:rsidR="00955CB6">
        <w:rPr>
          <w:rFonts w:ascii="ヒラギノ丸ゴ Pro W4" w:eastAsia="ヒラギノ丸ゴ Pro W4" w:hAnsi="ヒラギノ丸ゴ Pro W4" w:hint="eastAsia"/>
        </w:rPr>
        <w:t>令和5年11月6日付告発状について告発の事実と理由を補充します。</w:t>
      </w:r>
    </w:p>
    <w:p w14:paraId="24F01F6D" w14:textId="77777777" w:rsidR="003933EF" w:rsidRPr="00302144" w:rsidRDefault="003933EF">
      <w:pPr>
        <w:suppressAutoHyphens/>
        <w:rPr>
          <w:rFonts w:ascii="ヒラギノ丸ゴ Pro W4" w:eastAsia="ヒラギノ丸ゴ Pro W4" w:hAnsi="ヒラギノ丸ゴ Pro W4"/>
        </w:rPr>
      </w:pPr>
    </w:p>
    <w:p w14:paraId="2AF265C7" w14:textId="77777777" w:rsidR="00F26B3C" w:rsidRPr="00D708FD" w:rsidRDefault="00F26B3C">
      <w:pPr>
        <w:suppressAutoHyphens/>
        <w:rPr>
          <w:rFonts w:ascii="ヒラギノ丸ゴ Pro W4" w:eastAsia="ヒラギノ丸ゴ Pro W4" w:hAnsi="ヒラギノ丸ゴ Pro W4"/>
          <w:b/>
          <w:bCs/>
        </w:rPr>
      </w:pPr>
      <w:r w:rsidRPr="00D708FD">
        <w:rPr>
          <w:rFonts w:ascii="ヒラギノ丸ゴ Pro W4" w:eastAsia="ヒラギノ丸ゴ Pro W4" w:hAnsi="ヒラギノ丸ゴ Pro W4" w:hint="eastAsia"/>
          <w:b/>
          <w:bCs/>
        </w:rPr>
        <w:t>罪名及び罰条</w:t>
      </w:r>
    </w:p>
    <w:p w14:paraId="30373A37" w14:textId="77777777" w:rsidR="00F26B3C" w:rsidRPr="00302144" w:rsidRDefault="00F03D85">
      <w:pPr>
        <w:suppressAutoHyphens/>
        <w:rPr>
          <w:rFonts w:ascii="ヒラギノ丸ゴ Pro W4" w:eastAsia="ヒラギノ丸ゴ Pro W4" w:hAnsi="ヒラギノ丸ゴ Pro W4"/>
        </w:rPr>
      </w:pPr>
      <w:r w:rsidRPr="00302144">
        <w:rPr>
          <w:rFonts w:ascii="ヒラギノ丸ゴ Pro W4" w:eastAsia="ヒラギノ丸ゴ Pro W4" w:hAnsi="ヒラギノ丸ゴ Pro W4"/>
        </w:rPr>
        <w:tab/>
      </w:r>
      <w:r w:rsidRPr="00302144">
        <w:rPr>
          <w:rFonts w:ascii="ヒラギノ丸ゴ Pro W4" w:eastAsia="ヒラギノ丸ゴ Pro W4" w:hAnsi="ヒラギノ丸ゴ Pro W4" w:hint="eastAsia"/>
        </w:rPr>
        <w:t>殺人未遂の共同正犯（刑法43条、60条、199条、203条）</w:t>
      </w:r>
    </w:p>
    <w:p w14:paraId="51C12F4A" w14:textId="77777777" w:rsidR="00F03D85" w:rsidRPr="00302144" w:rsidRDefault="00F03D85">
      <w:pPr>
        <w:suppressAutoHyphens/>
        <w:rPr>
          <w:rFonts w:ascii="ヒラギノ丸ゴ Pro W4" w:eastAsia="ヒラギノ丸ゴ Pro W4" w:hAnsi="ヒラギノ丸ゴ Pro W4"/>
        </w:rPr>
      </w:pPr>
    </w:p>
    <w:p w14:paraId="7B400584" w14:textId="77777777" w:rsidR="003933EF" w:rsidRPr="00D708FD" w:rsidRDefault="00C437A6">
      <w:pPr>
        <w:spacing w:line="500" w:lineRule="exact"/>
        <w:ind w:right="210"/>
        <w:rPr>
          <w:rFonts w:ascii="ヒラギノ丸ゴ Pro W4" w:eastAsia="ヒラギノ丸ゴ Pro W4" w:hAnsi="ヒラギノ丸ゴ Pro W4"/>
          <w:b/>
          <w:bCs/>
          <w:sz w:val="22"/>
          <w:szCs w:val="22"/>
        </w:rPr>
      </w:pPr>
      <w:r w:rsidRPr="00D708FD">
        <w:rPr>
          <w:rFonts w:ascii="ヒラギノ丸ゴ Pro W4" w:eastAsia="ヒラギノ丸ゴ Pro W4" w:hAnsi="ヒラギノ丸ゴ Pro W4"/>
          <w:b/>
          <w:bCs/>
          <w:sz w:val="22"/>
          <w:szCs w:val="22"/>
        </w:rPr>
        <w:t>被害者</w:t>
      </w:r>
    </w:p>
    <w:p w14:paraId="62209EC6"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〒921-8035 石川県金沢市泉が丘二丁目一番三三号</w:t>
      </w:r>
    </w:p>
    <w:p w14:paraId="1877FB82"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安藤文</w:t>
      </w:r>
    </w:p>
    <w:p w14:paraId="4DF85B14" w14:textId="77777777" w:rsidR="003933EF" w:rsidRPr="00302144" w:rsidRDefault="003933EF">
      <w:pPr>
        <w:spacing w:line="500" w:lineRule="exact"/>
        <w:ind w:right="210"/>
        <w:rPr>
          <w:rFonts w:ascii="ヒラギノ丸ゴ Pro W4" w:eastAsia="ヒラギノ丸ゴ Pro W4" w:hAnsi="ヒラギノ丸ゴ Pro W4"/>
          <w:sz w:val="22"/>
          <w:szCs w:val="22"/>
        </w:rPr>
      </w:pPr>
    </w:p>
    <w:p w14:paraId="4BCAF897" w14:textId="77777777" w:rsidR="003933EF" w:rsidRPr="00D708FD" w:rsidRDefault="00C437A6">
      <w:pPr>
        <w:ind w:right="210"/>
        <w:rPr>
          <w:rFonts w:ascii="ヒラギノ丸ゴ Pro W4" w:eastAsia="ヒラギノ丸ゴ Pro W4" w:hAnsi="ヒラギノ丸ゴ Pro W4" w:cs="Times New Roman"/>
          <w:b/>
          <w:bCs/>
          <w:sz w:val="22"/>
          <w:szCs w:val="22"/>
        </w:rPr>
      </w:pPr>
      <w:r w:rsidRPr="00D708FD">
        <w:rPr>
          <w:rFonts w:ascii="ヒラギノ丸ゴ Pro W4" w:eastAsia="ヒラギノ丸ゴ Pro W4" w:hAnsi="ヒラギノ丸ゴ Pro W4"/>
          <w:b/>
          <w:bCs/>
          <w:sz w:val="22"/>
          <w:szCs w:val="22"/>
        </w:rPr>
        <w:t>告発人</w:t>
      </w:r>
    </w:p>
    <w:p w14:paraId="44AF8907"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〒927-0431 石川県鳳珠郡能登町宇出津山分10-3</w:t>
      </w:r>
    </w:p>
    <w:p w14:paraId="1D28B905"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廣野秀樹</w:t>
      </w:r>
    </w:p>
    <w:p w14:paraId="3E4EC8BD" w14:textId="77777777" w:rsidR="003933EF" w:rsidRPr="00302144" w:rsidRDefault="003933EF">
      <w:pPr>
        <w:ind w:right="210"/>
        <w:rPr>
          <w:rFonts w:ascii="ヒラギノ丸ゴ Pro W4" w:eastAsia="ヒラギノ丸ゴ Pro W4" w:hAnsi="ヒラギノ丸ゴ Pro W4" w:cs="Times New Roman"/>
          <w:sz w:val="22"/>
          <w:szCs w:val="22"/>
        </w:rPr>
      </w:pPr>
    </w:p>
    <w:p w14:paraId="4F15C4DD" w14:textId="77777777" w:rsidR="003933EF" w:rsidRPr="00302144" w:rsidRDefault="003933EF">
      <w:pPr>
        <w:ind w:right="210"/>
        <w:rPr>
          <w:rFonts w:ascii="ヒラギノ丸ゴ Pro W4" w:eastAsia="ヒラギノ丸ゴ Pro W4" w:hAnsi="ヒラギノ丸ゴ Pro W4"/>
        </w:rPr>
      </w:pPr>
    </w:p>
    <w:p w14:paraId="112E27B5" w14:textId="77777777" w:rsidR="003933EF" w:rsidRPr="00302144" w:rsidRDefault="003933EF">
      <w:pPr>
        <w:ind w:right="210"/>
        <w:rPr>
          <w:rFonts w:ascii="ヒラギノ丸ゴ Pro W4" w:eastAsia="ヒラギノ丸ゴ Pro W4" w:hAnsi="ヒラギノ丸ゴ Pro W4"/>
        </w:rPr>
      </w:pPr>
    </w:p>
    <w:p w14:paraId="32B600EE" w14:textId="77777777" w:rsidR="003933EF" w:rsidRDefault="003933EF">
      <w:pPr>
        <w:ind w:right="210"/>
        <w:rPr>
          <w:rFonts w:ascii="ヒラギノ丸ゴ Pro W4" w:eastAsia="ヒラギノ丸ゴ Pro W4" w:hAnsi="ヒラギノ丸ゴ Pro W4"/>
        </w:rPr>
      </w:pPr>
    </w:p>
    <w:p w14:paraId="0B4E6A74" w14:textId="77777777" w:rsidR="00F64968" w:rsidRDefault="00F64968">
      <w:pPr>
        <w:ind w:right="210"/>
        <w:rPr>
          <w:rFonts w:ascii="ヒラギノ丸ゴ Pro W4" w:eastAsia="ヒラギノ丸ゴ Pro W4" w:hAnsi="ヒラギノ丸ゴ Pro W4"/>
        </w:rPr>
      </w:pPr>
    </w:p>
    <w:p w14:paraId="5A569C43" w14:textId="77777777" w:rsidR="00F64968" w:rsidRPr="00302144" w:rsidRDefault="00F64968">
      <w:pPr>
        <w:ind w:right="210"/>
        <w:rPr>
          <w:rFonts w:ascii="ヒラギノ丸ゴ Pro W4" w:eastAsia="ヒラギノ丸ゴ Pro W4" w:hAnsi="ヒラギノ丸ゴ Pro W4"/>
        </w:rPr>
      </w:pPr>
    </w:p>
    <w:p w14:paraId="47B5920D" w14:textId="77777777" w:rsidR="003933EF" w:rsidRPr="00302144" w:rsidRDefault="00C437A6">
      <w:pPr>
        <w:ind w:left="210" w:right="210"/>
        <w:jc w:val="center"/>
        <w:rPr>
          <w:rFonts w:ascii="ヒラギノ丸ゴ Pro W4" w:eastAsia="ヒラギノ丸ゴ Pro W4" w:hAnsi="ヒラギノ丸ゴ Pro W4" w:cs="Times New Roman"/>
        </w:rPr>
      </w:pPr>
      <w:r w:rsidRPr="00302144">
        <w:rPr>
          <w:rFonts w:ascii="ヒラギノ丸ゴ Pro W4" w:eastAsia="ヒラギノ丸ゴ Pro W4" w:hAnsi="ヒラギノ丸ゴ Pro W4"/>
        </w:rPr>
        <w:t>記</w:t>
      </w:r>
    </w:p>
    <w:sdt>
      <w:sdtPr>
        <w:rPr>
          <w:rFonts w:ascii="ヒラギノ丸ゴ Pro W4" w:eastAsia="ヒラギノ丸ゴ Pro W4" w:hAnsi="ヒラギノ丸ゴ Pro W4"/>
          <w:b w:val="0"/>
          <w:bCs w:val="0"/>
          <w:sz w:val="24"/>
          <w:szCs w:val="24"/>
        </w:rPr>
        <w:id w:val="902570591"/>
        <w:docPartObj>
          <w:docPartGallery w:val="Table of Contents"/>
          <w:docPartUnique/>
        </w:docPartObj>
      </w:sdtPr>
      <w:sdtEndPr/>
      <w:sdtContent>
        <w:p w14:paraId="1BB0E327" w14:textId="77777777" w:rsidR="003933EF" w:rsidRPr="00302144" w:rsidRDefault="00C437A6">
          <w:pPr>
            <w:pStyle w:val="af7"/>
            <w:rPr>
              <w:rFonts w:ascii="ヒラギノ丸ゴ Pro W4" w:eastAsia="ヒラギノ丸ゴ Pro W4" w:hAnsi="ヒラギノ丸ゴ Pro W4"/>
            </w:rPr>
          </w:pPr>
          <w:r w:rsidRPr="00302144">
            <w:rPr>
              <w:rFonts w:ascii="ヒラギノ丸ゴ Pro W4" w:eastAsia="ヒラギノ丸ゴ Pro W4" w:hAnsi="ヒラギノ丸ゴ Pro W4"/>
            </w:rPr>
            <w:br w:type="page"/>
          </w:r>
          <w:r w:rsidRPr="00302144">
            <w:rPr>
              <w:rFonts w:ascii="ヒラギノ丸ゴ Pro W4" w:eastAsia="ヒラギノ丸ゴ Pro W4" w:hAnsi="ヒラギノ丸ゴ Pro W4"/>
            </w:rPr>
            <w:lastRenderedPageBreak/>
            <w:t>目次</w:t>
          </w:r>
        </w:p>
        <w:p w14:paraId="0746431C" w14:textId="63507AE3" w:rsidR="00955CB6" w:rsidRDefault="00C437A6">
          <w:pPr>
            <w:pStyle w:val="12"/>
            <w:tabs>
              <w:tab w:val="left" w:pos="840"/>
            </w:tabs>
            <w:rPr>
              <w:rFonts w:asciiTheme="minorHAnsi" w:eastAsiaTheme="minorEastAsia" w:hAnsiTheme="minorHAnsi" w:cstheme="minorBidi"/>
              <w:noProof/>
              <w:kern w:val="2"/>
              <w:sz w:val="21"/>
              <w14:ligatures w14:val="standardContextual"/>
            </w:rPr>
          </w:pPr>
          <w:r w:rsidRPr="00302144">
            <w:rPr>
              <w:rFonts w:eastAsia="ＭＳ Ｐゴシック"/>
            </w:rPr>
            <w:fldChar w:fldCharType="begin"/>
          </w:r>
          <w:r w:rsidRPr="00302144">
            <w:rPr>
              <w:rStyle w:val="a8"/>
              <w:rFonts w:ascii="ヒラギノ丸ゴ Pro W4" w:eastAsia="ヒラギノ丸ゴ Pro W4" w:hAnsi="ヒラギノ丸ゴ Pro W4"/>
            </w:rPr>
            <w:instrText xml:space="preserve"> TOC \f \o "1-9" \h</w:instrText>
          </w:r>
          <w:r w:rsidRPr="00302144">
            <w:rPr>
              <w:rStyle w:val="a8"/>
              <w:rFonts w:ascii="ヒラギノ丸ゴ Pro W4" w:eastAsia="ヒラギノ丸ゴ Pro W4" w:hAnsi="ヒラギノ丸ゴ Pro W4"/>
            </w:rPr>
            <w:fldChar w:fldCharType="separate"/>
          </w:r>
          <w:hyperlink w:anchor="_Toc152510171" w:history="1">
            <w:r w:rsidR="00955CB6" w:rsidRPr="001D5770">
              <w:rPr>
                <w:rStyle w:val="a5"/>
                <w:rFonts w:ascii="ヒラギノ丸ゴ Pro W4" w:eastAsia="ヒラギノ丸ゴ Pro W4" w:hAnsi="ヒラギノ丸ゴ Pro W4"/>
                <w:noProof/>
              </w:rPr>
              <w:t>第1.</w:t>
            </w:r>
            <w:r w:rsidR="00955CB6">
              <w:rPr>
                <w:rFonts w:asciiTheme="minorHAnsi" w:eastAsiaTheme="minorEastAsia" w:hAnsiTheme="minorHAnsi" w:cstheme="minorBidi"/>
                <w:noProof/>
                <w:kern w:val="2"/>
                <w:sz w:val="21"/>
                <w14:ligatures w14:val="standardContextual"/>
              </w:rPr>
              <w:tab/>
            </w:r>
            <w:r w:rsidR="00955CB6" w:rsidRPr="001D5770">
              <w:rPr>
                <w:rStyle w:val="a5"/>
                <w:rFonts w:ascii="ヒラギノ丸ゴ Pro W4" w:eastAsia="ヒラギノ丸ゴ Pro W4" w:hAnsi="ヒラギノ丸ゴ Pro W4"/>
                <w:noProof/>
              </w:rPr>
              <w:t>はじめに</w:t>
            </w:r>
            <w:r w:rsidR="00955CB6">
              <w:rPr>
                <w:noProof/>
              </w:rPr>
              <w:tab/>
            </w:r>
            <w:r w:rsidR="00955CB6">
              <w:rPr>
                <w:noProof/>
              </w:rPr>
              <w:fldChar w:fldCharType="begin"/>
            </w:r>
            <w:r w:rsidR="00955CB6">
              <w:rPr>
                <w:noProof/>
              </w:rPr>
              <w:instrText xml:space="preserve"> PAGEREF _Toc152510171 \h </w:instrText>
            </w:r>
            <w:r w:rsidR="00955CB6">
              <w:rPr>
                <w:noProof/>
              </w:rPr>
            </w:r>
            <w:r w:rsidR="00955CB6">
              <w:rPr>
                <w:noProof/>
              </w:rPr>
              <w:fldChar w:fldCharType="separate"/>
            </w:r>
            <w:r w:rsidR="007B7BD4">
              <w:rPr>
                <w:noProof/>
              </w:rPr>
              <w:t>5</w:t>
            </w:r>
            <w:r w:rsidR="00955CB6">
              <w:rPr>
                <w:noProof/>
              </w:rPr>
              <w:fldChar w:fldCharType="end"/>
            </w:r>
          </w:hyperlink>
        </w:p>
        <w:p w14:paraId="5A3FBF25" w14:textId="2D89468A" w:rsidR="003933EF" w:rsidRPr="00302144" w:rsidRDefault="00C437A6">
          <w:pPr>
            <w:pStyle w:val="31"/>
            <w:tabs>
              <w:tab w:val="left" w:pos="8788"/>
              <w:tab w:val="right" w:leader="dot" w:pos="9355"/>
            </w:tabs>
            <w:rPr>
              <w:rFonts w:ascii="ヒラギノ丸ゴ Pro W4" w:eastAsia="ヒラギノ丸ゴ Pro W4" w:hAnsi="ヒラギノ丸ゴ Pro W4"/>
            </w:rPr>
          </w:pPr>
          <w:r w:rsidRPr="00302144">
            <w:rPr>
              <w:rStyle w:val="a8"/>
              <w:rFonts w:ascii="ヒラギノ丸ゴ Pro W4" w:eastAsia="ヒラギノ丸ゴ Pro W4" w:hAnsi="ヒラギノ丸ゴ Pro W4"/>
            </w:rPr>
            <w:fldChar w:fldCharType="end"/>
          </w:r>
        </w:p>
      </w:sdtContent>
    </w:sdt>
    <w:p w14:paraId="5A94C2E2" w14:textId="77777777" w:rsidR="003933EF" w:rsidRPr="00302144" w:rsidRDefault="00C437A6">
      <w:pPr>
        <w:pStyle w:val="a1"/>
        <w:rPr>
          <w:rFonts w:ascii="ヒラギノ丸ゴ Pro W4" w:eastAsia="ヒラギノ丸ゴ Pro W4" w:hAnsi="ヒラギノ丸ゴ Pro W4"/>
        </w:rPr>
      </w:pPr>
      <w:r w:rsidRPr="00302144">
        <w:rPr>
          <w:rFonts w:ascii="ヒラギノ丸ゴ Pro W4" w:eastAsia="ヒラギノ丸ゴ Pro W4" w:hAnsi="ヒラギノ丸ゴ Pro W4"/>
        </w:rPr>
        <w:br w:type="page"/>
      </w:r>
    </w:p>
    <w:p w14:paraId="18054D24" w14:textId="77777777" w:rsidR="00857A0C" w:rsidRDefault="00857A0C">
      <w:pPr>
        <w:pStyle w:val="1"/>
        <w:spacing w:before="0"/>
        <w:rPr>
          <w:rFonts w:ascii="ヒラギノ丸ゴ Pro W4" w:eastAsia="ヒラギノ丸ゴ Pro W4" w:hAnsi="ヒラギノ丸ゴ Pro W4"/>
        </w:rPr>
      </w:pPr>
      <w:bookmarkStart w:id="0" w:name="_Toc152510171"/>
      <w:r>
        <w:rPr>
          <w:rFonts w:ascii="ヒラギノ丸ゴ Pro W4" w:eastAsia="ヒラギノ丸ゴ Pro W4" w:hAnsi="ヒラギノ丸ゴ Pro W4" w:hint="eastAsia"/>
        </w:rPr>
        <w:lastRenderedPageBreak/>
        <w:t>はじめに</w:t>
      </w:r>
      <w:bookmarkEnd w:id="0"/>
    </w:p>
    <w:p w14:paraId="1C92EFED" w14:textId="2FAA127A" w:rsidR="00287265" w:rsidRDefault="00287265" w:rsidP="00287265">
      <w:pPr>
        <w:pStyle w:val="2"/>
        <w:rPr>
          <w:rFonts w:ascii="ＭＳ 明朝" w:eastAsia="ＭＳ 明朝" w:hAnsi="ＭＳ 明朝" w:cs="ＭＳ 明朝"/>
        </w:rPr>
      </w:pPr>
      <w:r>
        <w:rPr>
          <w:rFonts w:ascii="ＭＳ 明朝" w:eastAsia="ＭＳ 明朝" w:hAnsi="ＭＳ 明朝" w:cs="ＭＳ 明朝" w:hint="eastAsia"/>
        </w:rPr>
        <w:t>本書の作成と新規ブログ（アメブロ）での情報公開</w:t>
      </w:r>
    </w:p>
    <w:p w14:paraId="7B12F72A" w14:textId="35FDF705" w:rsidR="00287265" w:rsidRDefault="00287265" w:rsidP="00287265">
      <w:pPr>
        <w:pStyle w:val="3"/>
        <w:rPr>
          <w:rFonts w:ascii="ＭＳ 明朝" w:eastAsia="ＭＳ 明朝" w:hAnsi="ＭＳ 明朝" w:cs="ＭＳ 明朝"/>
        </w:rPr>
      </w:pPr>
      <w:r w:rsidRPr="00287265">
        <w:rPr>
          <w:rFonts w:ascii="ＭＳ 明朝" w:eastAsia="ＭＳ 明朝" w:hAnsi="ＭＳ 明朝" w:cs="ＭＳ 明朝" w:hint="eastAsia"/>
        </w:rPr>
        <w:t>刑事告発・告訴の専用ブログを開設と、刑事告発・再審請求手続の現在の状況</w:t>
      </w:r>
    </w:p>
    <w:p w14:paraId="25ACDD28" w14:textId="77777777" w:rsidR="00287265" w:rsidRDefault="00287265" w:rsidP="00287265">
      <w:pPr>
        <w:pStyle w:val="a1"/>
      </w:pPr>
    </w:p>
    <w:p w14:paraId="3BACA022" w14:textId="77777777" w:rsidR="00287265" w:rsidRDefault="00287265" w:rsidP="00287265">
      <w:pPr>
        <w:pStyle w:val="af4"/>
      </w:pPr>
      <w:r>
        <w:t>≫≫≫</w:t>
      </w:r>
      <w:r>
        <w:t xml:space="preserve"> Macbook-Air Word 2023/12/03 15:41:05 </w:t>
      </w:r>
      <w:r>
        <w:t>≫≫≫</w:t>
      </w:r>
    </w:p>
    <w:p w14:paraId="491A3D5C" w14:textId="77777777" w:rsidR="00287265" w:rsidRDefault="00287265" w:rsidP="00287265">
      <w:pPr>
        <w:pStyle w:val="af4"/>
      </w:pPr>
    </w:p>
    <w:p w14:paraId="11BD29F4" w14:textId="77777777" w:rsidR="00287265" w:rsidRDefault="00287265" w:rsidP="00D20223">
      <w:pPr>
        <w:pStyle w:val="URL"/>
      </w:pPr>
      <w:r>
        <w:t xml:space="preserve">- 再審請求と刑事告発の証拠方法公開サイト＼金沢地方検察庁御中｜note </w:t>
      </w:r>
      <w:hyperlink r:id="rId8" w:tgtFrame="_blank" w:history="1">
        <w:r>
          <w:rPr>
            <w:rStyle w:val="a5"/>
          </w:rPr>
          <w:t>https://note.com/hirono2020kk</w:t>
        </w:r>
      </w:hyperlink>
    </w:p>
    <w:p w14:paraId="20FF2DB0" w14:textId="77777777" w:rsidR="00287265" w:rsidRDefault="00287265" w:rsidP="007B7BD4">
      <w:pPr>
        <w:pStyle w:val="Web"/>
      </w:pPr>
      <w:r>
        <w:t>金沢弁護士会所属の木梨松嗣弁護士、岡田進弁護士、若杉幸平弁護士、長谷川紘之弁護士外11名を平成4年、金沢市内の運送会社、市場急配センターを舞台にした被害者安藤文さんに対する殺人未遂事件の共同正犯として金沢地方検察庁に刑事告発及び非常上告手続きを進めている現状報告の情報公開です。</w:t>
      </w:r>
    </w:p>
    <w:p w14:paraId="78888DAE" w14:textId="14A436E7" w:rsidR="00287265" w:rsidRDefault="00390A69" w:rsidP="00287265">
      <w:hyperlink r:id="rId9" w:tgtFrame="_blank" w:history="1">
        <w:r w:rsidR="00287265">
          <w:rPr>
            <w:rStyle w:val="ogpcardtitle"/>
            <w:b/>
            <w:bCs/>
            <w:color w:val="333333"/>
            <w:bdr w:val="single" w:sz="6" w:space="0" w:color="E2E2E2" w:frame="1"/>
            <w:shd w:val="clear" w:color="auto" w:fill="FFFFFF"/>
          </w:rPr>
          <w:t>再審請求と刑事告発の証拠方法公開サイト＼金沢地方検察庁御中｜</w:t>
        </w:r>
        <w:r w:rsidR="00287265">
          <w:rPr>
            <w:rStyle w:val="ogpcardtitle"/>
            <w:b/>
            <w:bCs/>
            <w:color w:val="333333"/>
            <w:bdr w:val="single" w:sz="6" w:space="0" w:color="E2E2E2" w:frame="1"/>
            <w:shd w:val="clear" w:color="auto" w:fill="FFFFFF"/>
          </w:rPr>
          <w:t>note</w:t>
        </w:r>
        <w:r w:rsidR="00287265">
          <w:rPr>
            <w:rStyle w:val="ogpcarddescription"/>
            <w:color w:val="757575"/>
            <w:sz w:val="18"/>
            <w:szCs w:val="18"/>
            <w:bdr w:val="single" w:sz="6" w:space="0" w:color="E2E2E2" w:frame="1"/>
            <w:shd w:val="clear" w:color="auto" w:fill="FFFFFF"/>
          </w:rPr>
          <w:t>金沢弁護士会所属の木梨松嗣弁護士、岡田進弁護士、若杉幸平弁護士、長谷川紘之弁護士外</w:t>
        </w:r>
        <w:r w:rsidR="00287265">
          <w:rPr>
            <w:rStyle w:val="ogpcarddescription"/>
            <w:color w:val="757575"/>
            <w:sz w:val="18"/>
            <w:szCs w:val="18"/>
            <w:bdr w:val="single" w:sz="6" w:space="0" w:color="E2E2E2" w:frame="1"/>
            <w:shd w:val="clear" w:color="auto" w:fill="FFFFFF"/>
          </w:rPr>
          <w:t>11</w:t>
        </w:r>
        <w:r w:rsidR="00287265">
          <w:rPr>
            <w:rStyle w:val="ogpcarddescription"/>
            <w:color w:val="757575"/>
            <w:sz w:val="18"/>
            <w:szCs w:val="18"/>
            <w:bdr w:val="single" w:sz="6" w:space="0" w:color="E2E2E2" w:frame="1"/>
            <w:shd w:val="clear" w:color="auto" w:fill="FFFFFF"/>
          </w:rPr>
          <w:t>名を平成</w:t>
        </w:r>
        <w:r w:rsidR="00287265">
          <w:rPr>
            <w:rStyle w:val="ogpcarddescription"/>
            <w:color w:val="757575"/>
            <w:sz w:val="18"/>
            <w:szCs w:val="18"/>
            <w:bdr w:val="single" w:sz="6" w:space="0" w:color="E2E2E2" w:frame="1"/>
            <w:shd w:val="clear" w:color="auto" w:fill="FFFFFF"/>
          </w:rPr>
          <w:t>4</w:t>
        </w:r>
        <w:r w:rsidR="00287265">
          <w:rPr>
            <w:rStyle w:val="ogpcarddescription"/>
            <w:color w:val="757575"/>
            <w:sz w:val="18"/>
            <w:szCs w:val="18"/>
            <w:bdr w:val="single" w:sz="6" w:space="0" w:color="E2E2E2" w:frame="1"/>
            <w:shd w:val="clear" w:color="auto" w:fill="FFFFFF"/>
          </w:rPr>
          <w:t>年、金沢市内の運送会社、市場急配センターを舞台にした被害者安藤文さんに対する殺人未遂事件の共同正犯として金沢地方検察庁に刑事告発及び非常上告手続きを進めている現状報告の情報公開です。</w:t>
        </w:r>
        <w:r w:rsidR="00287265">
          <w:rPr>
            <w:color w:val="0000FF"/>
            <w:bdr w:val="single" w:sz="6" w:space="0" w:color="E2E2E2" w:frame="1"/>
            <w:shd w:val="clear" w:color="auto" w:fill="FFFFFF"/>
          </w:rPr>
          <w:fldChar w:fldCharType="begin"/>
        </w:r>
        <w:r w:rsidR="00287265">
          <w:rPr>
            <w:color w:val="0000FF"/>
            <w:bdr w:val="single" w:sz="6" w:space="0" w:color="E2E2E2" w:frame="1"/>
            <w:shd w:val="clear" w:color="auto" w:fill="FFFFFF"/>
          </w:rPr>
          <w:instrText xml:space="preserve"> INCLUDEPICTURE "https://c.stat100.ameba.jp/ameblo/symbols/v3.20.0/svg/gray/editor_link.svg" \* MERGEFORMATINET </w:instrText>
        </w:r>
        <w:r w:rsidR="00287265">
          <w:rPr>
            <w:color w:val="0000FF"/>
            <w:bdr w:val="single" w:sz="6" w:space="0" w:color="E2E2E2" w:frame="1"/>
            <w:shd w:val="clear" w:color="auto" w:fill="FFFFFF"/>
          </w:rPr>
          <w:fldChar w:fldCharType="separate"/>
        </w:r>
        <w:r w:rsidR="00287265">
          <w:rPr>
            <w:noProof/>
            <w:color w:val="0000FF"/>
            <w:bdr w:val="single" w:sz="6" w:space="0" w:color="E2E2E2" w:frame="1"/>
            <w:shd w:val="clear" w:color="auto" w:fill="FFFFFF"/>
          </w:rPr>
          <mc:AlternateContent>
            <mc:Choice Requires="wps">
              <w:drawing>
                <wp:inline distT="0" distB="0" distL="0" distR="0" wp14:anchorId="0EAD1DBF" wp14:editId="38830003">
                  <wp:extent cx="254000" cy="254000"/>
                  <wp:effectExtent l="0" t="0" r="0" b="0"/>
                  <wp:docPr id="1701733803" name="正方形/長方形 2" descr="リン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C243B" id="正方形/長方形 2" o:spid="_x0000_s1026" alt="リンク" style="width:20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" filled="f" stroked="f">
                  <o:lock v:ext="edit" aspectratio="t"/>
                  <w10:anchorlock/>
                </v:rect>
              </w:pict>
            </mc:Fallback>
          </mc:AlternateContent>
        </w:r>
        <w:r w:rsidR="00287265">
          <w:rPr>
            <w:color w:val="0000FF"/>
            <w:bdr w:val="single" w:sz="6" w:space="0" w:color="E2E2E2" w:frame="1"/>
            <w:shd w:val="clear" w:color="auto" w:fill="FFFFFF"/>
          </w:rPr>
          <w:fldChar w:fldCharType="end"/>
        </w:r>
        <w:r w:rsidR="00287265">
          <w:rPr>
            <w:rStyle w:val="ogpcardurltext"/>
            <w:color w:val="757575"/>
            <w:sz w:val="18"/>
            <w:szCs w:val="18"/>
            <w:bdr w:val="single" w:sz="6" w:space="0" w:color="E2E2E2" w:frame="1"/>
            <w:shd w:val="clear" w:color="auto" w:fill="FFFFFF"/>
          </w:rPr>
          <w:t>note.com</w:t>
        </w:r>
        <w:r w:rsidR="00287265">
          <w:rPr>
            <w:color w:val="0000FF"/>
            <w:bdr w:val="single" w:sz="6" w:space="0" w:color="E2E2E2" w:frame="1"/>
            <w:shd w:val="clear" w:color="auto" w:fill="FFFFFF"/>
          </w:rPr>
          <w:fldChar w:fldCharType="begin"/>
        </w:r>
        <w:r w:rsidR="00287265">
          <w:rPr>
            <w:color w:val="0000FF"/>
            <w:bdr w:val="single" w:sz="6" w:space="0" w:color="E2E2E2" w:frame="1"/>
            <w:shd w:val="clear" w:color="auto" w:fill="FFFFFF"/>
          </w:rPr>
          <w:instrText xml:space="preserve"> INCLUDEPICTURE "https://assets.st-note.com/production/uploads/images/96559209/1eb30d07e650c35ce58046a035921754.jpg?fit=bounds&amp;format=jpeg&amp;height=1024&amp;quality=85&amp;width=1024" \* MERGEFORMATINET </w:instrText>
        </w:r>
        <w:r w:rsidR="00287265">
          <w:rPr>
            <w:color w:val="0000FF"/>
            <w:bdr w:val="single" w:sz="6" w:space="0" w:color="E2E2E2" w:frame="1"/>
            <w:shd w:val="clear" w:color="auto" w:fill="FFFFFF"/>
          </w:rPr>
          <w:fldChar w:fldCharType="separate"/>
        </w:r>
        <w:r w:rsidR="00287265">
          <w:rPr>
            <w:noProof/>
            <w:color w:val="0000FF"/>
            <w:bdr w:val="single" w:sz="6" w:space="0" w:color="E2E2E2" w:frame="1"/>
            <w:shd w:val="clear" w:color="auto" w:fill="FFFFFF"/>
          </w:rPr>
          <w:drawing>
            <wp:inline distT="0" distB="0" distL="0" distR="0" wp14:anchorId="225AD57F" wp14:editId="3D032D87">
              <wp:extent cx="1524000" cy="1524000"/>
              <wp:effectExtent l="0" t="0" r="0" b="0"/>
              <wp:docPr id="1091734686"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34686" name="図 1" descr="テキスト, 手紙&#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00287265">
          <w:rPr>
            <w:color w:val="0000FF"/>
            <w:bdr w:val="single" w:sz="6" w:space="0" w:color="E2E2E2" w:frame="1"/>
            <w:shd w:val="clear" w:color="auto" w:fill="FFFFFF"/>
          </w:rPr>
          <w:fldChar w:fldCharType="end"/>
        </w:r>
      </w:hyperlink>
    </w:p>
    <w:p w14:paraId="29B036C3" w14:textId="77777777" w:rsidR="00287265" w:rsidRDefault="00287265" w:rsidP="000C4477"/>
    <w:p w14:paraId="6831958D" w14:textId="77777777" w:rsidR="00287265" w:rsidRDefault="00287265" w:rsidP="000C4477">
      <w:r>
        <w:t xml:space="preserve">　これまで</w:t>
      </w:r>
      <w:r>
        <w:t>note</w:t>
      </w:r>
      <w:r>
        <w:t>をメインに資料や情報の公開をやってきましたが、画像や写真の資料は引き続き</w:t>
      </w:r>
      <w:r>
        <w:t>note</w:t>
      </w:r>
      <w:r>
        <w:t>をメインに、書面記載の本文やテキストの資料はこのアメブロを中心にやっていきたいと考えています。さっそく「告発補充書</w:t>
      </w:r>
      <w:r>
        <w:t>2023</w:t>
      </w:r>
      <w:r>
        <w:t>年</w:t>
      </w:r>
      <w:r>
        <w:t>12</w:t>
      </w:r>
      <w:r>
        <w:t>月」というテーマを設定しました。</w:t>
      </w:r>
    </w:p>
    <w:p w14:paraId="514343B3" w14:textId="77777777" w:rsidR="00287265" w:rsidRDefault="00287265" w:rsidP="000C4477"/>
    <w:p w14:paraId="1C88FF13" w14:textId="77777777" w:rsidR="00287265" w:rsidRDefault="00287265" w:rsidP="00287265">
      <w:pPr>
        <w:pStyle w:val="Web0"/>
      </w:pPr>
      <w:r>
        <w:lastRenderedPageBreak/>
        <w:t xml:space="preserve">　なお、</w:t>
      </w:r>
      <w:r>
        <w:t>note</w:t>
      </w:r>
      <w:r>
        <w:t>のプロフィールは内容がずいぶんと古くなり、令和</w:t>
      </w:r>
      <w:r>
        <w:t>5</w:t>
      </w:r>
      <w:r>
        <w:t>年</w:t>
      </w:r>
      <w:r>
        <w:t>11</w:t>
      </w:r>
      <w:r>
        <w:t>月</w:t>
      </w:r>
      <w:r>
        <w:t>6</w:t>
      </w:r>
      <w:r>
        <w:t>日付告発状では被告発人の数が増え、</w:t>
      </w:r>
      <w:r>
        <w:t>12</w:t>
      </w:r>
      <w:r>
        <w:t>月中に提出する告発補充書では、被告発人をさらに</w:t>
      </w:r>
      <w:r>
        <w:t>2</w:t>
      </w:r>
      <w:r>
        <w:t>名追加する旨、金沢地方検察庁の担当者にお伝えしてあります。</w:t>
      </w:r>
    </w:p>
    <w:p w14:paraId="4EAE3599" w14:textId="77777777" w:rsidR="00287265" w:rsidRDefault="00287265" w:rsidP="00287265">
      <w:pPr>
        <w:pStyle w:val="Web0"/>
      </w:pPr>
    </w:p>
    <w:p w14:paraId="0C4B032E" w14:textId="77777777" w:rsidR="00287265" w:rsidRDefault="00287265" w:rsidP="007B7BD4">
      <w:pPr>
        <w:pStyle w:val="a1"/>
      </w:pPr>
      <w:r>
        <w:t xml:space="preserve">　令和5年11月6日付告発状はその写しを再審請求中（令和5年（た）第1号）の金沢地方裁判所刑事部、金沢弁護士会、刑事告発とは別に刑事告訴を予定している石川県警察の珠洲警察署に提出してあり、「令和 5 年 11 月 6 日付告発状（金沢地方検察庁）に対する求意見書（1）」と題する令和5年11月28日付の日本弁護士連合会に郵送で提出、その写しを金沢地方検察庁、金沢弁護士会、金沢地方裁判所刑事部に同時に郵送し、いずれも届いていることを電話で確認しています。</w:t>
      </w:r>
    </w:p>
    <w:p w14:paraId="34C5B1F6" w14:textId="77777777" w:rsidR="00287265" w:rsidRDefault="00287265" w:rsidP="00287265">
      <w:pPr>
        <w:pStyle w:val="Web0"/>
      </w:pPr>
    </w:p>
    <w:p w14:paraId="1F48F154" w14:textId="77777777" w:rsidR="00287265" w:rsidRDefault="00287265" w:rsidP="00F6052E">
      <w:pPr>
        <w:pStyle w:val="a1"/>
      </w:pPr>
      <w:r>
        <w:t xml:space="preserve">　引き続き（2）ということで日本弁護士連合会に書面を提出する予定でいたのですが、日本弁護士連合会の電話対応で予定を変更し、金沢地方検察庁に今月12月中頃を目途に告発補充書を提出することになりました。令和5年11月6日付告発状はまだ受理されていない段階で、同日、直接提出に行った金沢地方検察庁で、その場で補充書が必要だといわれました。</w:t>
      </w:r>
    </w:p>
    <w:p w14:paraId="4C5ED784" w14:textId="77777777" w:rsidR="00287265" w:rsidRDefault="00287265" w:rsidP="00287265">
      <w:pPr>
        <w:pStyle w:val="Web0"/>
      </w:pPr>
    </w:p>
    <w:p w14:paraId="06647900" w14:textId="77777777" w:rsidR="00287265" w:rsidRDefault="00287265" w:rsidP="00287265">
      <w:pPr>
        <w:pStyle w:val="af4"/>
      </w:pPr>
      <w:r>
        <w:t>≪≪≪</w:t>
      </w:r>
      <w:r>
        <w:t xml:space="preserve"> Macbook-Air Word 2023/12/03 15:41:51 </w:t>
      </w:r>
      <w:r>
        <w:t>≪≪≪</w:t>
      </w:r>
    </w:p>
    <w:p w14:paraId="492491E6" w14:textId="77777777" w:rsidR="00287265" w:rsidRDefault="00287265" w:rsidP="00287265">
      <w:pPr>
        <w:pStyle w:val="af4"/>
      </w:pPr>
    </w:p>
    <w:p w14:paraId="3273C58A" w14:textId="1AFE061D" w:rsidR="00287265" w:rsidRDefault="00287265" w:rsidP="00287265">
      <w:r>
        <w:br w:type="page"/>
      </w:r>
    </w:p>
    <w:p w14:paraId="1E3D4D0C" w14:textId="77777777" w:rsidR="00287265" w:rsidRDefault="00287265" w:rsidP="00287265"/>
    <w:p w14:paraId="4F73BE65" w14:textId="68881F00" w:rsidR="00287265" w:rsidRPr="00287265" w:rsidRDefault="00287265" w:rsidP="00287265"/>
    <w:sectPr w:rsidR="00287265" w:rsidRPr="00287265" w:rsidSect="00F713C7">
      <w:footerReference w:type="default" r:id="rId11"/>
      <w:pgSz w:w="11906" w:h="16838"/>
      <w:pgMar w:top="1985" w:right="851" w:bottom="1531" w:left="1701" w:header="0" w:footer="39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274C" w14:textId="77777777" w:rsidR="00B1748F" w:rsidRDefault="00B1748F">
      <w:r>
        <w:separator/>
      </w:r>
    </w:p>
  </w:endnote>
  <w:endnote w:type="continuationSeparator" w:id="0">
    <w:p w14:paraId="57D9BFAA" w14:textId="77777777" w:rsidR="00B1748F" w:rsidRDefault="00B17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JP">
    <w:altName w:val="Cambria"/>
    <w:charset w:val="00"/>
    <w:family w:val="roman"/>
    <w:pitch w:val="default"/>
  </w:font>
  <w:font w:name="ＭＳ Ｐゴシック">
    <w:altName w:val="MS PGothic"/>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Hiragino Maru Gothic ProN W4">
    <w:altName w:val="游ゴシック"/>
    <w:charset w:val="80"/>
    <w:family w:val="swiss"/>
    <w:pitch w:val="variable"/>
    <w:sig w:usb0="E00002FF" w:usb1="7AC7FFFF" w:usb2="00000012" w:usb3="00000000" w:csb0="0002000D" w:csb1="00000000"/>
  </w:font>
  <w:font w:name="OpenSymbol">
    <w:altName w:val="Arial Unicode MS"/>
    <w:panose1 w:val="05010000000000000000"/>
    <w:charset w:val="00"/>
    <w:family w:val="auto"/>
    <w:pitch w:val="variable"/>
    <w:sig w:usb0="800000AF" w:usb1="1001ECEA" w:usb2="00000000" w:usb3="00000000" w:csb0="00000001" w:csb1="00000000"/>
  </w:font>
  <w:font w:name="Arial Unicode MS">
    <w:altName w:val="Noto Sans JP"/>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iragino Mincho Pro W3">
    <w:altName w:val="游ゴシック"/>
    <w:charset w:val="80"/>
    <w:family w:val="roman"/>
    <w:pitch w:val="variable"/>
    <w:sig w:usb0="E00002FF" w:usb1="7AC7FFFF" w:usb2="00000012" w:usb3="00000000" w:csb0="0002000D" w:csb1="00000000"/>
  </w:font>
  <w:font w:name="ヒラギノ丸ゴ Pro W4">
    <w:altName w:val="游ゴシック"/>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35037"/>
      <w:docPartObj>
        <w:docPartGallery w:val="Page Numbers (Bottom of Page)"/>
        <w:docPartUnique/>
      </w:docPartObj>
    </w:sdtPr>
    <w:sdtEndPr/>
    <w:sdtContent>
      <w:p w14:paraId="21712197" w14:textId="77777777" w:rsidR="00115800" w:rsidRDefault="00115800">
        <w:pPr>
          <w:pStyle w:val="ad"/>
          <w:jc w:val="center"/>
        </w:pPr>
        <w:r>
          <w:fldChar w:fldCharType="begin"/>
        </w:r>
        <w:r>
          <w:instrText>PAGE   \* MERGEFORMAT</w:instrText>
        </w:r>
        <w:r>
          <w:fldChar w:fldCharType="separate"/>
        </w:r>
        <w:r>
          <w:rPr>
            <w:lang w:val="ja-JP"/>
          </w:rPr>
          <w:t>2</w:t>
        </w:r>
        <w:r>
          <w:fldChar w:fldCharType="end"/>
        </w:r>
      </w:p>
    </w:sdtContent>
  </w:sdt>
  <w:p w14:paraId="0C226A5C" w14:textId="77777777" w:rsidR="00115800" w:rsidRDefault="001158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9D28" w14:textId="77777777" w:rsidR="00B1748F" w:rsidRDefault="00B1748F">
      <w:r>
        <w:separator/>
      </w:r>
    </w:p>
  </w:footnote>
  <w:footnote w:type="continuationSeparator" w:id="0">
    <w:p w14:paraId="0A068C27" w14:textId="77777777" w:rsidR="00B1748F" w:rsidRDefault="00B17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29B"/>
    <w:multiLevelType w:val="multilevel"/>
    <w:tmpl w:val="0ADE612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31D20B4B"/>
    <w:multiLevelType w:val="multilevel"/>
    <w:tmpl w:val="B9300C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AB5641"/>
    <w:multiLevelType w:val="hybridMultilevel"/>
    <w:tmpl w:val="3EC0994E"/>
    <w:lvl w:ilvl="0" w:tplc="22741A9C">
      <w:start w:val="1"/>
      <w:numFmt w:val="japaneseCounting"/>
      <w:lvlText w:val="「%1」"/>
      <w:lvlJc w:val="left"/>
      <w:pPr>
        <w:ind w:left="645" w:hanging="480"/>
      </w:pPr>
      <w:rPr>
        <w:rFonts w:hint="default"/>
      </w:rPr>
    </w:lvl>
    <w:lvl w:ilvl="1" w:tplc="04090017" w:tentative="1">
      <w:start w:val="1"/>
      <w:numFmt w:val="aiueoFullWidth"/>
      <w:lvlText w:val="(%2)"/>
      <w:lvlJc w:val="left"/>
      <w:pPr>
        <w:ind w:left="1045" w:hanging="440"/>
      </w:pPr>
    </w:lvl>
    <w:lvl w:ilvl="2" w:tplc="04090011" w:tentative="1">
      <w:start w:val="1"/>
      <w:numFmt w:val="decimalEnclosedCircle"/>
      <w:lvlText w:val="%3"/>
      <w:lvlJc w:val="left"/>
      <w:pPr>
        <w:ind w:left="1485" w:hanging="440"/>
      </w:pPr>
    </w:lvl>
    <w:lvl w:ilvl="3" w:tplc="0409000F" w:tentative="1">
      <w:start w:val="1"/>
      <w:numFmt w:val="decimal"/>
      <w:lvlText w:val="%4."/>
      <w:lvlJc w:val="left"/>
      <w:pPr>
        <w:ind w:left="1925" w:hanging="440"/>
      </w:pPr>
    </w:lvl>
    <w:lvl w:ilvl="4" w:tplc="04090017" w:tentative="1">
      <w:start w:val="1"/>
      <w:numFmt w:val="aiueoFullWidth"/>
      <w:lvlText w:val="(%5)"/>
      <w:lvlJc w:val="left"/>
      <w:pPr>
        <w:ind w:left="2365" w:hanging="440"/>
      </w:pPr>
    </w:lvl>
    <w:lvl w:ilvl="5" w:tplc="04090011" w:tentative="1">
      <w:start w:val="1"/>
      <w:numFmt w:val="decimalEnclosedCircle"/>
      <w:lvlText w:val="%6"/>
      <w:lvlJc w:val="left"/>
      <w:pPr>
        <w:ind w:left="2805" w:hanging="440"/>
      </w:pPr>
    </w:lvl>
    <w:lvl w:ilvl="6" w:tplc="0409000F" w:tentative="1">
      <w:start w:val="1"/>
      <w:numFmt w:val="decimal"/>
      <w:lvlText w:val="%7."/>
      <w:lvlJc w:val="left"/>
      <w:pPr>
        <w:ind w:left="3245" w:hanging="440"/>
      </w:pPr>
    </w:lvl>
    <w:lvl w:ilvl="7" w:tplc="04090017" w:tentative="1">
      <w:start w:val="1"/>
      <w:numFmt w:val="aiueoFullWidth"/>
      <w:lvlText w:val="(%8)"/>
      <w:lvlJc w:val="left"/>
      <w:pPr>
        <w:ind w:left="3685" w:hanging="440"/>
      </w:pPr>
    </w:lvl>
    <w:lvl w:ilvl="8" w:tplc="04090011" w:tentative="1">
      <w:start w:val="1"/>
      <w:numFmt w:val="decimalEnclosedCircle"/>
      <w:lvlText w:val="%9"/>
      <w:lvlJc w:val="left"/>
      <w:pPr>
        <w:ind w:left="4125" w:hanging="440"/>
      </w:pPr>
    </w:lvl>
  </w:abstractNum>
  <w:abstractNum w:abstractNumId="3" w15:restartNumberingAfterBreak="0">
    <w:nsid w:val="39066596"/>
    <w:multiLevelType w:val="multilevel"/>
    <w:tmpl w:val="D83616C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15:restartNumberingAfterBreak="0">
    <w:nsid w:val="4F1510A3"/>
    <w:multiLevelType w:val="multilevel"/>
    <w:tmpl w:val="E3A499A6"/>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5" w15:restartNumberingAfterBreak="0">
    <w:nsid w:val="4FA8318C"/>
    <w:multiLevelType w:val="multilevel"/>
    <w:tmpl w:val="E9BEB4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64018993">
    <w:abstractNumId w:val="5"/>
  </w:num>
  <w:num w:numId="2" w16cid:durableId="762846015">
    <w:abstractNumId w:val="4"/>
  </w:num>
  <w:num w:numId="3" w16cid:durableId="1315908603">
    <w:abstractNumId w:val="1"/>
  </w:num>
  <w:num w:numId="4" w16cid:durableId="408622475">
    <w:abstractNumId w:val="3"/>
  </w:num>
  <w:num w:numId="5" w16cid:durableId="672294193">
    <w:abstractNumId w:val="0"/>
  </w:num>
  <w:num w:numId="6" w16cid:durableId="895244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defaultTabStop w:val="643"/>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B6"/>
    <w:rsid w:val="00004279"/>
    <w:rsid w:val="0001239F"/>
    <w:rsid w:val="00013E14"/>
    <w:rsid w:val="00027005"/>
    <w:rsid w:val="00033967"/>
    <w:rsid w:val="00034D68"/>
    <w:rsid w:val="00040E27"/>
    <w:rsid w:val="00056A93"/>
    <w:rsid w:val="000613E6"/>
    <w:rsid w:val="000737E1"/>
    <w:rsid w:val="00076C1C"/>
    <w:rsid w:val="00087BAE"/>
    <w:rsid w:val="0009514D"/>
    <w:rsid w:val="0009677F"/>
    <w:rsid w:val="000A0BFA"/>
    <w:rsid w:val="000A4F7E"/>
    <w:rsid w:val="000A655F"/>
    <w:rsid w:val="000B2C38"/>
    <w:rsid w:val="000C0C46"/>
    <w:rsid w:val="000C4477"/>
    <w:rsid w:val="000D7125"/>
    <w:rsid w:val="000E607C"/>
    <w:rsid w:val="000F4282"/>
    <w:rsid w:val="00105FDB"/>
    <w:rsid w:val="00110E86"/>
    <w:rsid w:val="00115800"/>
    <w:rsid w:val="0011653A"/>
    <w:rsid w:val="0012122B"/>
    <w:rsid w:val="001258BB"/>
    <w:rsid w:val="001272FA"/>
    <w:rsid w:val="001444BE"/>
    <w:rsid w:val="0014506A"/>
    <w:rsid w:val="00150BD9"/>
    <w:rsid w:val="00151EFB"/>
    <w:rsid w:val="00152602"/>
    <w:rsid w:val="00164D78"/>
    <w:rsid w:val="0016581F"/>
    <w:rsid w:val="00165EFD"/>
    <w:rsid w:val="001717CF"/>
    <w:rsid w:val="0017303D"/>
    <w:rsid w:val="0017487A"/>
    <w:rsid w:val="00180A73"/>
    <w:rsid w:val="00186DCD"/>
    <w:rsid w:val="001A2FE5"/>
    <w:rsid w:val="001B07DD"/>
    <w:rsid w:val="001B18A5"/>
    <w:rsid w:val="001B35F5"/>
    <w:rsid w:val="001C0DA8"/>
    <w:rsid w:val="001C16AE"/>
    <w:rsid w:val="001C50C2"/>
    <w:rsid w:val="001C5810"/>
    <w:rsid w:val="001D5B99"/>
    <w:rsid w:val="001E1063"/>
    <w:rsid w:val="001F56EC"/>
    <w:rsid w:val="00204F2E"/>
    <w:rsid w:val="00205B66"/>
    <w:rsid w:val="002075BB"/>
    <w:rsid w:val="0021484A"/>
    <w:rsid w:val="0021650E"/>
    <w:rsid w:val="0022495B"/>
    <w:rsid w:val="00225E36"/>
    <w:rsid w:val="0023213E"/>
    <w:rsid w:val="00245359"/>
    <w:rsid w:val="00245A21"/>
    <w:rsid w:val="00250850"/>
    <w:rsid w:val="00251954"/>
    <w:rsid w:val="002632A0"/>
    <w:rsid w:val="00270833"/>
    <w:rsid w:val="0027573E"/>
    <w:rsid w:val="00280021"/>
    <w:rsid w:val="0028251F"/>
    <w:rsid w:val="002835EF"/>
    <w:rsid w:val="00285B77"/>
    <w:rsid w:val="00287265"/>
    <w:rsid w:val="00293005"/>
    <w:rsid w:val="00296999"/>
    <w:rsid w:val="00297D17"/>
    <w:rsid w:val="002A4122"/>
    <w:rsid w:val="002A5F2A"/>
    <w:rsid w:val="002C3FDD"/>
    <w:rsid w:val="002C680A"/>
    <w:rsid w:val="002D18D9"/>
    <w:rsid w:val="002D6935"/>
    <w:rsid w:val="002E2FC1"/>
    <w:rsid w:val="002E4C02"/>
    <w:rsid w:val="0030188A"/>
    <w:rsid w:val="003019D0"/>
    <w:rsid w:val="00302144"/>
    <w:rsid w:val="00303A7B"/>
    <w:rsid w:val="003110F1"/>
    <w:rsid w:val="00327450"/>
    <w:rsid w:val="00330AE6"/>
    <w:rsid w:val="00332DEB"/>
    <w:rsid w:val="00337499"/>
    <w:rsid w:val="00345AC9"/>
    <w:rsid w:val="00353BBF"/>
    <w:rsid w:val="003550C6"/>
    <w:rsid w:val="00365C4E"/>
    <w:rsid w:val="00367E0A"/>
    <w:rsid w:val="003703C5"/>
    <w:rsid w:val="003722D8"/>
    <w:rsid w:val="00373358"/>
    <w:rsid w:val="00377075"/>
    <w:rsid w:val="0038165A"/>
    <w:rsid w:val="003873D9"/>
    <w:rsid w:val="00390A69"/>
    <w:rsid w:val="003933EF"/>
    <w:rsid w:val="003A4D91"/>
    <w:rsid w:val="003B4A53"/>
    <w:rsid w:val="003C19B0"/>
    <w:rsid w:val="003D2690"/>
    <w:rsid w:val="003D3A51"/>
    <w:rsid w:val="003E2C42"/>
    <w:rsid w:val="003E313D"/>
    <w:rsid w:val="0040537B"/>
    <w:rsid w:val="00406056"/>
    <w:rsid w:val="00412B6E"/>
    <w:rsid w:val="00425328"/>
    <w:rsid w:val="0045036C"/>
    <w:rsid w:val="00454711"/>
    <w:rsid w:val="00457991"/>
    <w:rsid w:val="00457D53"/>
    <w:rsid w:val="0046459A"/>
    <w:rsid w:val="004678D1"/>
    <w:rsid w:val="0047247C"/>
    <w:rsid w:val="00480026"/>
    <w:rsid w:val="00481B8F"/>
    <w:rsid w:val="00487323"/>
    <w:rsid w:val="004912C2"/>
    <w:rsid w:val="004A44C8"/>
    <w:rsid w:val="004A490F"/>
    <w:rsid w:val="004A7ACC"/>
    <w:rsid w:val="004C1A4D"/>
    <w:rsid w:val="004C2E3F"/>
    <w:rsid w:val="004E338C"/>
    <w:rsid w:val="004E41A8"/>
    <w:rsid w:val="004E6891"/>
    <w:rsid w:val="004E7A65"/>
    <w:rsid w:val="004F0C43"/>
    <w:rsid w:val="004F312B"/>
    <w:rsid w:val="004F3FD3"/>
    <w:rsid w:val="004F5468"/>
    <w:rsid w:val="0050276B"/>
    <w:rsid w:val="00504132"/>
    <w:rsid w:val="00506162"/>
    <w:rsid w:val="00511FDE"/>
    <w:rsid w:val="00512B5C"/>
    <w:rsid w:val="00514DB2"/>
    <w:rsid w:val="005167C7"/>
    <w:rsid w:val="005228F3"/>
    <w:rsid w:val="00522966"/>
    <w:rsid w:val="00553D53"/>
    <w:rsid w:val="005728FA"/>
    <w:rsid w:val="00575D0C"/>
    <w:rsid w:val="00585450"/>
    <w:rsid w:val="00587ECB"/>
    <w:rsid w:val="00591A66"/>
    <w:rsid w:val="0059461F"/>
    <w:rsid w:val="00597A42"/>
    <w:rsid w:val="005B2A50"/>
    <w:rsid w:val="005C5989"/>
    <w:rsid w:val="005D789A"/>
    <w:rsid w:val="005E654A"/>
    <w:rsid w:val="006174D3"/>
    <w:rsid w:val="006264A1"/>
    <w:rsid w:val="00637E28"/>
    <w:rsid w:val="00645076"/>
    <w:rsid w:val="00651C25"/>
    <w:rsid w:val="00653C13"/>
    <w:rsid w:val="00666332"/>
    <w:rsid w:val="00675A78"/>
    <w:rsid w:val="00676AA8"/>
    <w:rsid w:val="006810C8"/>
    <w:rsid w:val="00691996"/>
    <w:rsid w:val="00693DAC"/>
    <w:rsid w:val="006949C1"/>
    <w:rsid w:val="00694C0B"/>
    <w:rsid w:val="00694F32"/>
    <w:rsid w:val="006A7BFB"/>
    <w:rsid w:val="006B195A"/>
    <w:rsid w:val="006B732E"/>
    <w:rsid w:val="006B7D4C"/>
    <w:rsid w:val="006C7231"/>
    <w:rsid w:val="006D399A"/>
    <w:rsid w:val="006D3D2A"/>
    <w:rsid w:val="006D585E"/>
    <w:rsid w:val="006F56A6"/>
    <w:rsid w:val="006F66D0"/>
    <w:rsid w:val="007033C7"/>
    <w:rsid w:val="00712AF4"/>
    <w:rsid w:val="00714E80"/>
    <w:rsid w:val="0072357A"/>
    <w:rsid w:val="00723699"/>
    <w:rsid w:val="00726263"/>
    <w:rsid w:val="00731275"/>
    <w:rsid w:val="007329B9"/>
    <w:rsid w:val="00740EF0"/>
    <w:rsid w:val="00765BC6"/>
    <w:rsid w:val="007738DE"/>
    <w:rsid w:val="0077740F"/>
    <w:rsid w:val="00781773"/>
    <w:rsid w:val="007835FD"/>
    <w:rsid w:val="00787EE9"/>
    <w:rsid w:val="0079049F"/>
    <w:rsid w:val="00795D52"/>
    <w:rsid w:val="007A08C2"/>
    <w:rsid w:val="007A7D9C"/>
    <w:rsid w:val="007B7BD4"/>
    <w:rsid w:val="007D10C5"/>
    <w:rsid w:val="007E23F9"/>
    <w:rsid w:val="007E38EE"/>
    <w:rsid w:val="007E4D15"/>
    <w:rsid w:val="007F7418"/>
    <w:rsid w:val="00805C8B"/>
    <w:rsid w:val="0081763D"/>
    <w:rsid w:val="0082027A"/>
    <w:rsid w:val="008245E6"/>
    <w:rsid w:val="00825B60"/>
    <w:rsid w:val="00826639"/>
    <w:rsid w:val="00836B7A"/>
    <w:rsid w:val="00837A3E"/>
    <w:rsid w:val="00857A0C"/>
    <w:rsid w:val="00863B1C"/>
    <w:rsid w:val="00874BAA"/>
    <w:rsid w:val="008767AF"/>
    <w:rsid w:val="00876CD2"/>
    <w:rsid w:val="00880697"/>
    <w:rsid w:val="008A532A"/>
    <w:rsid w:val="008A53BE"/>
    <w:rsid w:val="008A64CB"/>
    <w:rsid w:val="008B0B57"/>
    <w:rsid w:val="008B25B0"/>
    <w:rsid w:val="008B7C8A"/>
    <w:rsid w:val="008C0CAC"/>
    <w:rsid w:val="008C4C85"/>
    <w:rsid w:val="008C7249"/>
    <w:rsid w:val="008D270A"/>
    <w:rsid w:val="008D49C0"/>
    <w:rsid w:val="008D4C26"/>
    <w:rsid w:val="008E583C"/>
    <w:rsid w:val="008F21E3"/>
    <w:rsid w:val="008F35E6"/>
    <w:rsid w:val="009027C4"/>
    <w:rsid w:val="00905609"/>
    <w:rsid w:val="00912C82"/>
    <w:rsid w:val="0091319D"/>
    <w:rsid w:val="00916C63"/>
    <w:rsid w:val="00925A97"/>
    <w:rsid w:val="009271FE"/>
    <w:rsid w:val="00933A28"/>
    <w:rsid w:val="00934E14"/>
    <w:rsid w:val="0094084D"/>
    <w:rsid w:val="00952024"/>
    <w:rsid w:val="00952C3F"/>
    <w:rsid w:val="00955CB6"/>
    <w:rsid w:val="00957264"/>
    <w:rsid w:val="00957369"/>
    <w:rsid w:val="0096091E"/>
    <w:rsid w:val="00971126"/>
    <w:rsid w:val="009816B3"/>
    <w:rsid w:val="00992BAB"/>
    <w:rsid w:val="009A6662"/>
    <w:rsid w:val="009B2520"/>
    <w:rsid w:val="009C084F"/>
    <w:rsid w:val="009C42E1"/>
    <w:rsid w:val="009C6443"/>
    <w:rsid w:val="009D5776"/>
    <w:rsid w:val="009D5F57"/>
    <w:rsid w:val="009E1B30"/>
    <w:rsid w:val="009E333A"/>
    <w:rsid w:val="009E3837"/>
    <w:rsid w:val="009E52CB"/>
    <w:rsid w:val="00A03626"/>
    <w:rsid w:val="00A05781"/>
    <w:rsid w:val="00A20740"/>
    <w:rsid w:val="00A27B19"/>
    <w:rsid w:val="00A363C4"/>
    <w:rsid w:val="00A406FF"/>
    <w:rsid w:val="00A41E24"/>
    <w:rsid w:val="00A4240D"/>
    <w:rsid w:val="00A53202"/>
    <w:rsid w:val="00A54C53"/>
    <w:rsid w:val="00A54D60"/>
    <w:rsid w:val="00A60339"/>
    <w:rsid w:val="00A61282"/>
    <w:rsid w:val="00A65238"/>
    <w:rsid w:val="00A71956"/>
    <w:rsid w:val="00A81A67"/>
    <w:rsid w:val="00A829A3"/>
    <w:rsid w:val="00A85BED"/>
    <w:rsid w:val="00A931CB"/>
    <w:rsid w:val="00A964BA"/>
    <w:rsid w:val="00AA02D3"/>
    <w:rsid w:val="00AA177E"/>
    <w:rsid w:val="00AC1AA3"/>
    <w:rsid w:val="00AC5150"/>
    <w:rsid w:val="00AD7D4E"/>
    <w:rsid w:val="00AE1D18"/>
    <w:rsid w:val="00AF06E3"/>
    <w:rsid w:val="00B011EE"/>
    <w:rsid w:val="00B0526C"/>
    <w:rsid w:val="00B1748F"/>
    <w:rsid w:val="00B22E7D"/>
    <w:rsid w:val="00B24CA8"/>
    <w:rsid w:val="00B25942"/>
    <w:rsid w:val="00B2700E"/>
    <w:rsid w:val="00B30808"/>
    <w:rsid w:val="00B31A7D"/>
    <w:rsid w:val="00B42DCE"/>
    <w:rsid w:val="00B65150"/>
    <w:rsid w:val="00B74DC2"/>
    <w:rsid w:val="00B81954"/>
    <w:rsid w:val="00B939A1"/>
    <w:rsid w:val="00BB42B2"/>
    <w:rsid w:val="00BD4076"/>
    <w:rsid w:val="00BD7A9F"/>
    <w:rsid w:val="00BE3AC8"/>
    <w:rsid w:val="00BF1BFD"/>
    <w:rsid w:val="00C019A7"/>
    <w:rsid w:val="00C10F77"/>
    <w:rsid w:val="00C11533"/>
    <w:rsid w:val="00C116D5"/>
    <w:rsid w:val="00C164BB"/>
    <w:rsid w:val="00C24A2A"/>
    <w:rsid w:val="00C437A6"/>
    <w:rsid w:val="00C43CB5"/>
    <w:rsid w:val="00C57948"/>
    <w:rsid w:val="00C67CA1"/>
    <w:rsid w:val="00C72C8F"/>
    <w:rsid w:val="00C90611"/>
    <w:rsid w:val="00C907D3"/>
    <w:rsid w:val="00CA356D"/>
    <w:rsid w:val="00CA468A"/>
    <w:rsid w:val="00CB7963"/>
    <w:rsid w:val="00CC28A4"/>
    <w:rsid w:val="00CD0BB9"/>
    <w:rsid w:val="00CD303D"/>
    <w:rsid w:val="00CD5865"/>
    <w:rsid w:val="00CE1856"/>
    <w:rsid w:val="00CF04D7"/>
    <w:rsid w:val="00CF6051"/>
    <w:rsid w:val="00D02395"/>
    <w:rsid w:val="00D03CD7"/>
    <w:rsid w:val="00D043B4"/>
    <w:rsid w:val="00D06DAC"/>
    <w:rsid w:val="00D12CD8"/>
    <w:rsid w:val="00D12F52"/>
    <w:rsid w:val="00D20223"/>
    <w:rsid w:val="00D258FB"/>
    <w:rsid w:val="00D25EE0"/>
    <w:rsid w:val="00D31C3D"/>
    <w:rsid w:val="00D43962"/>
    <w:rsid w:val="00D44265"/>
    <w:rsid w:val="00D44BFC"/>
    <w:rsid w:val="00D577DC"/>
    <w:rsid w:val="00D636F1"/>
    <w:rsid w:val="00D64690"/>
    <w:rsid w:val="00D708FD"/>
    <w:rsid w:val="00D753E6"/>
    <w:rsid w:val="00D80A08"/>
    <w:rsid w:val="00D8752C"/>
    <w:rsid w:val="00D954C1"/>
    <w:rsid w:val="00DA369E"/>
    <w:rsid w:val="00DA7474"/>
    <w:rsid w:val="00DB750B"/>
    <w:rsid w:val="00DB77AA"/>
    <w:rsid w:val="00DC2887"/>
    <w:rsid w:val="00DC45C3"/>
    <w:rsid w:val="00DF0CB7"/>
    <w:rsid w:val="00E113E1"/>
    <w:rsid w:val="00E12AF7"/>
    <w:rsid w:val="00E13565"/>
    <w:rsid w:val="00E14316"/>
    <w:rsid w:val="00E2430C"/>
    <w:rsid w:val="00E24BD9"/>
    <w:rsid w:val="00E26C36"/>
    <w:rsid w:val="00E314AA"/>
    <w:rsid w:val="00E32E59"/>
    <w:rsid w:val="00E4131D"/>
    <w:rsid w:val="00E75ADE"/>
    <w:rsid w:val="00E76112"/>
    <w:rsid w:val="00E76EDE"/>
    <w:rsid w:val="00E80F1B"/>
    <w:rsid w:val="00E862D5"/>
    <w:rsid w:val="00EA2284"/>
    <w:rsid w:val="00EA4A94"/>
    <w:rsid w:val="00EB3667"/>
    <w:rsid w:val="00EB4301"/>
    <w:rsid w:val="00EB4FD4"/>
    <w:rsid w:val="00ED3473"/>
    <w:rsid w:val="00EE1BA3"/>
    <w:rsid w:val="00EE255C"/>
    <w:rsid w:val="00EE61BE"/>
    <w:rsid w:val="00EE7519"/>
    <w:rsid w:val="00EF0955"/>
    <w:rsid w:val="00F03D85"/>
    <w:rsid w:val="00F06405"/>
    <w:rsid w:val="00F26B3C"/>
    <w:rsid w:val="00F3039D"/>
    <w:rsid w:val="00F3748E"/>
    <w:rsid w:val="00F51262"/>
    <w:rsid w:val="00F5144B"/>
    <w:rsid w:val="00F57529"/>
    <w:rsid w:val="00F6052E"/>
    <w:rsid w:val="00F64968"/>
    <w:rsid w:val="00F713C7"/>
    <w:rsid w:val="00F72411"/>
    <w:rsid w:val="00F914A7"/>
    <w:rsid w:val="00F96C10"/>
    <w:rsid w:val="00F97DCD"/>
    <w:rsid w:val="00FA297C"/>
    <w:rsid w:val="00FA393D"/>
    <w:rsid w:val="00FA78E6"/>
    <w:rsid w:val="00FB0B90"/>
    <w:rsid w:val="00FB43C5"/>
    <w:rsid w:val="00FB5EC8"/>
    <w:rsid w:val="00FB6EA4"/>
    <w:rsid w:val="00FC33E3"/>
    <w:rsid w:val="00FD13ED"/>
    <w:rsid w:val="00FD2D8F"/>
    <w:rsid w:val="00FD393D"/>
    <w:rsid w:val="00FE0430"/>
    <w:rsid w:val="00FE5CF6"/>
    <w:rsid w:val="00FF1F9C"/>
    <w:rsid w:val="00FF30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0AE556"/>
  <w15:docId w15:val="{EA9DD6ED-B3A2-654A-A438-A15C6DD3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77"/>
    <w:pPr>
      <w:suppressAutoHyphens w:val="0"/>
      <w:spacing w:line="240" w:lineRule="atLeast"/>
    </w:pPr>
    <w:rPr>
      <w:rFonts w:ascii="ＭＳ Ｐゴシック" w:eastAsia="メイリオ" w:hAnsi="ＭＳ Ｐゴシック" w:cs="ＭＳ Ｐゴシック"/>
      <w:kern w:val="0"/>
      <w:lang w:bidi="ar-SA"/>
    </w:rPr>
  </w:style>
  <w:style w:type="paragraph" w:styleId="1">
    <w:name w:val="heading 1"/>
    <w:basedOn w:val="a0"/>
    <w:next w:val="a1"/>
    <w:link w:val="10"/>
    <w:uiPriority w:val="9"/>
    <w:qFormat/>
    <w:pPr>
      <w:numPr>
        <w:numId w:val="1"/>
      </w:numPr>
      <w:spacing w:line="360" w:lineRule="auto"/>
      <w:outlineLvl w:val="0"/>
    </w:pPr>
    <w:rPr>
      <w:b/>
      <w:bCs/>
      <w:sz w:val="32"/>
      <w:szCs w:val="36"/>
    </w:rPr>
  </w:style>
  <w:style w:type="paragraph" w:styleId="2">
    <w:name w:val="heading 2"/>
    <w:basedOn w:val="a0"/>
    <w:next w:val="a1"/>
    <w:link w:val="20"/>
    <w:uiPriority w:val="9"/>
    <w:unhideWhenUsed/>
    <w:qFormat/>
    <w:pPr>
      <w:numPr>
        <w:ilvl w:val="1"/>
        <w:numId w:val="1"/>
      </w:numPr>
      <w:spacing w:before="200" w:line="360" w:lineRule="auto"/>
      <w:outlineLvl w:val="1"/>
    </w:pPr>
    <w:rPr>
      <w:b/>
      <w:bCs/>
      <w:szCs w:val="32"/>
    </w:rPr>
  </w:style>
  <w:style w:type="paragraph" w:styleId="3">
    <w:name w:val="heading 3"/>
    <w:basedOn w:val="a0"/>
    <w:next w:val="a1"/>
    <w:link w:val="30"/>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link w:val="40"/>
    <w:qFormat/>
    <w:pPr>
      <w:numPr>
        <w:ilvl w:val="3"/>
        <w:numId w:val="1"/>
      </w:numPr>
      <w:spacing w:before="120"/>
      <w:outlineLvl w:val="3"/>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F03D85"/>
    <w:rPr>
      <w:rFonts w:ascii="Hiragino Maru Gothic ProN W4" w:eastAsia="Hiragino Maru Gothic ProN W4"/>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1">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1">
    <w:name w:val="箇条書き2"/>
    <w:qFormat/>
    <w:rPr>
      <w:rFonts w:ascii="OpenSymbol" w:eastAsia="OpenSymbol" w:hAnsi="OpenSymbol" w:cs="OpenSymbol"/>
    </w:rPr>
  </w:style>
  <w:style w:type="character" w:customStyle="1" w:styleId="10">
    <w:name w:val="見出し 1 (文字)"/>
    <w:basedOn w:val="a2"/>
    <w:link w:val="1"/>
    <w:uiPriority w:val="9"/>
    <w:qFormat/>
    <w:rsid w:val="00EC33E9"/>
    <w:rPr>
      <w:rFonts w:ascii="Liberation Sans" w:eastAsia="Noto Sans CJK JP" w:hAnsi="Liberation Sans" w:cs="ＭＳ Ｐゴシック"/>
      <w:b/>
      <w:bCs/>
      <w:kern w:val="0"/>
      <w:sz w:val="32"/>
      <w:szCs w:val="36"/>
      <w:lang w:bidi="ar-SA"/>
    </w:rPr>
  </w:style>
  <w:style w:type="character" w:customStyle="1" w:styleId="20">
    <w:name w:val="見出し 2 (文字)"/>
    <w:basedOn w:val="a2"/>
    <w:link w:val="2"/>
    <w:uiPriority w:val="9"/>
    <w:qFormat/>
    <w:rsid w:val="00EC33E9"/>
    <w:rPr>
      <w:rFonts w:ascii="Liberation Sans" w:eastAsia="Noto Sans CJK JP" w:hAnsi="Liberation Sans" w:cs="ＭＳ Ｐゴシック"/>
      <w:b/>
      <w:bCs/>
      <w:kern w:val="0"/>
      <w:sz w:val="28"/>
      <w:szCs w:val="32"/>
      <w:lang w:bidi="ar-SA"/>
    </w:rPr>
  </w:style>
  <w:style w:type="character" w:customStyle="1" w:styleId="30">
    <w:name w:val="見出し 3 (文字)"/>
    <w:basedOn w:val="a2"/>
    <w:link w:val="3"/>
    <w:uiPriority w:val="9"/>
    <w:qFormat/>
    <w:rsid w:val="00EC33E9"/>
    <w:rPr>
      <w:rFonts w:ascii="Liberation Sans" w:eastAsia="Noto Sans CJK JP" w:hAnsi="Liberation Sans" w:cs="ＭＳ Ｐゴシック"/>
      <w:b/>
      <w:bCs/>
      <w:kern w:val="0"/>
      <w:sz w:val="28"/>
      <w:szCs w:val="28"/>
      <w:lang w:bidi="ar-SA"/>
    </w:rPr>
  </w:style>
  <w:style w:type="character" w:customStyle="1" w:styleId="40">
    <w:name w:val="見出し 4 (文字)"/>
    <w:basedOn w:val="a2"/>
    <w:link w:val="4"/>
    <w:qFormat/>
    <w:rsid w:val="00EC33E9"/>
    <w:rPr>
      <w:rFonts w:ascii="Liberation Sans" w:eastAsia="Noto Sans CJK JP" w:hAnsi="Liberation Sans" w:cs="ＭＳ Ｐゴシック"/>
      <w:b/>
      <w:bCs/>
      <w:i/>
      <w:iCs/>
      <w:kern w:val="0"/>
      <w:sz w:val="26"/>
      <w:szCs w:val="26"/>
      <w:lang w:bidi="ar-SA"/>
    </w:rPr>
  </w:style>
  <w:style w:type="character" w:customStyle="1" w:styleId="ab">
    <w:name w:val="本文 (文字)"/>
    <w:basedOn w:val="a2"/>
    <w:link w:val="a1"/>
    <w:qFormat/>
    <w:rsid w:val="000C4477"/>
    <w:rPr>
      <w:rFonts w:ascii="メイリオ" w:eastAsia="メイリオ" w:hAnsi="ＭＳ Ｐゴシック" w:cs="ＭＳ Ｐゴシック"/>
      <w:kern w:val="0"/>
      <w:lang w:bidi="ar-SA"/>
    </w:rPr>
  </w:style>
  <w:style w:type="character" w:customStyle="1" w:styleId="ac">
    <w:name w:val="フッター (文字)"/>
    <w:basedOn w:val="a2"/>
    <w:link w:val="ad"/>
    <w:uiPriority w:val="99"/>
    <w:qFormat/>
    <w:rsid w:val="00EC33E9"/>
    <w:rPr>
      <w:rFonts w:ascii="ＭＳ Ｐゴシック" w:eastAsia="ＭＳ Ｐゴシック" w:hAnsi="ＭＳ Ｐゴシック" w:cs="ＭＳ Ｐゴシック"/>
      <w:kern w:val="0"/>
      <w:lang w:bidi="ar-SA"/>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link w:val="ab"/>
    <w:rsid w:val="000C4477"/>
    <w:pPr>
      <w:snapToGrid w:val="0"/>
      <w:spacing w:line="20" w:lineRule="atLeast"/>
    </w:pPr>
    <w:rPr>
      <w:rFonts w:ascii="メイリオ"/>
    </w:rPr>
  </w:style>
  <w:style w:type="paragraph" w:styleId="ae">
    <w:name w:val="List"/>
    <w:basedOn w:val="a1"/>
  </w:style>
  <w:style w:type="paragraph" w:styleId="af">
    <w:name w:val="caption"/>
    <w:basedOn w:val="a"/>
    <w:qFormat/>
    <w:pPr>
      <w:suppressLineNumbers/>
      <w:spacing w:before="120" w:after="120"/>
    </w:pPr>
    <w:rPr>
      <w:rFonts w:cs="Arial Unicode MS"/>
      <w:i/>
      <w:iCs/>
    </w:rPr>
  </w:style>
  <w:style w:type="paragraph" w:customStyle="1" w:styleId="af0">
    <w:name w:val="索引"/>
    <w:basedOn w:val="a"/>
    <w:qFormat/>
    <w:pPr>
      <w:suppressLineNumbers/>
    </w:pPr>
  </w:style>
  <w:style w:type="paragraph" w:customStyle="1" w:styleId="caption1">
    <w:name w:val="caption1"/>
    <w:basedOn w:val="a"/>
    <w:qFormat/>
    <w:pPr>
      <w:suppressLineNumbers/>
      <w:spacing w:before="120" w:after="120"/>
    </w:pPr>
    <w:rPr>
      <w:rFonts w:cs="Arial Unicode MS"/>
      <w:i/>
      <w:iCs/>
    </w:rPr>
  </w:style>
  <w:style w:type="paragraph" w:customStyle="1" w:styleId="caption11">
    <w:name w:val="caption11"/>
    <w:basedOn w:val="a"/>
    <w:qFormat/>
    <w:pPr>
      <w:suppressLineNumbers/>
      <w:spacing w:before="120" w:after="120"/>
    </w:pPr>
    <w:rPr>
      <w:rFonts w:cs="Arial Unicode MS"/>
      <w:i/>
      <w:iCs/>
    </w:rPr>
  </w:style>
  <w:style w:type="paragraph" w:customStyle="1" w:styleId="caption111">
    <w:name w:val="caption111"/>
    <w:basedOn w:val="a"/>
    <w:qFormat/>
    <w:pPr>
      <w:suppressLineNumbers/>
      <w:spacing w:before="120" w:after="120"/>
    </w:pPr>
    <w:rPr>
      <w:i/>
      <w:iCs/>
    </w:rPr>
  </w:style>
  <w:style w:type="paragraph" w:customStyle="1" w:styleId="caption1111">
    <w:name w:val="caption1111"/>
    <w:basedOn w:val="a"/>
    <w:qFormat/>
    <w:pPr>
      <w:suppressLineNumbers/>
      <w:spacing w:before="120" w:after="120"/>
    </w:pPr>
    <w:rPr>
      <w:i/>
      <w:iCs/>
    </w:rPr>
  </w:style>
  <w:style w:type="paragraph" w:customStyle="1" w:styleId="af1">
    <w:name w:val="ヘッダーとフッター"/>
    <w:basedOn w:val="a"/>
    <w:qFormat/>
    <w:pPr>
      <w:suppressLineNumbers/>
      <w:tabs>
        <w:tab w:val="center" w:pos="4677"/>
        <w:tab w:val="right" w:pos="9355"/>
      </w:tabs>
    </w:pPr>
  </w:style>
  <w:style w:type="paragraph" w:styleId="ad">
    <w:name w:val="footer"/>
    <w:basedOn w:val="af1"/>
    <w:link w:val="ac"/>
    <w:uiPriority w:val="99"/>
  </w:style>
  <w:style w:type="paragraph" w:customStyle="1" w:styleId="af2">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3">
    <w:name w:val="図"/>
    <w:basedOn w:val="caption1111"/>
    <w:qFormat/>
  </w:style>
  <w:style w:type="paragraph" w:customStyle="1" w:styleId="Web">
    <w:name w:val="Web引用"/>
    <w:basedOn w:val="a1"/>
    <w:qFormat/>
    <w:rsid w:val="00514DB2"/>
    <w:pPr>
      <w:pBdr>
        <w:left w:val="double" w:sz="4" w:space="6" w:color="158466"/>
      </w:pBdr>
      <w:shd w:val="clear" w:color="auto" w:fill="DEE7E5"/>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4">
    <w:name w:val="時刻挿入"/>
    <w:basedOn w:val="a1"/>
    <w:qFormat/>
    <w:rPr>
      <w:color w:val="D81B60"/>
      <w:sz w:val="18"/>
    </w:rPr>
  </w:style>
  <w:style w:type="paragraph" w:customStyle="1" w:styleId="af5">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customStyle="1" w:styleId="indexheading3">
    <w:name w:val="index heading3"/>
    <w:basedOn w:val="a0"/>
    <w:qFormat/>
  </w:style>
  <w:style w:type="paragraph" w:customStyle="1" w:styleId="indexheading4">
    <w:name w:val="index heading4"/>
    <w:basedOn w:val="a0"/>
    <w:qFormat/>
  </w:style>
  <w:style w:type="paragraph" w:styleId="af6">
    <w:name w:val="index heading"/>
    <w:basedOn w:val="a0"/>
  </w:style>
  <w:style w:type="paragraph" w:styleId="af7">
    <w:name w:val="TOC Heading"/>
    <w:basedOn w:val="indexheading1"/>
    <w:qFormat/>
  </w:style>
  <w:style w:type="paragraph" w:styleId="12">
    <w:name w:val="toc 1"/>
    <w:basedOn w:val="af0"/>
    <w:uiPriority w:val="39"/>
    <w:pPr>
      <w:tabs>
        <w:tab w:val="right" w:leader="dot" w:pos="9355"/>
      </w:tabs>
    </w:pPr>
  </w:style>
  <w:style w:type="paragraph" w:styleId="22">
    <w:name w:val="toc 2"/>
    <w:basedOn w:val="af0"/>
    <w:uiPriority w:val="39"/>
    <w:pPr>
      <w:tabs>
        <w:tab w:val="right" w:leader="dot" w:pos="9072"/>
      </w:tabs>
      <w:ind w:left="283"/>
    </w:pPr>
  </w:style>
  <w:style w:type="paragraph" w:styleId="31">
    <w:name w:val="toc 3"/>
    <w:basedOn w:val="af0"/>
    <w:uiPriority w:val="39"/>
    <w:pPr>
      <w:tabs>
        <w:tab w:val="right" w:leader="dot" w:pos="8788"/>
      </w:tabs>
      <w:ind w:left="567"/>
    </w:pPr>
  </w:style>
  <w:style w:type="paragraph" w:customStyle="1" w:styleId="af8">
    <w:name w:val="表の内容"/>
    <w:basedOn w:val="a"/>
    <w:qFormat/>
    <w:pPr>
      <w:widowControl w:val="0"/>
      <w:suppressLineNumbers/>
    </w:pPr>
  </w:style>
  <w:style w:type="paragraph" w:customStyle="1" w:styleId="af9">
    <w:name w:val="表の見出し"/>
    <w:basedOn w:val="af8"/>
    <w:qFormat/>
    <w:pPr>
      <w:jc w:val="center"/>
    </w:pPr>
    <w:rPr>
      <w:b/>
      <w:bCs/>
    </w:rPr>
  </w:style>
  <w:style w:type="paragraph" w:customStyle="1" w:styleId="afa">
    <w:name w:val="ツイートの時刻"/>
    <w:basedOn w:val="a1"/>
    <w:qFormat/>
    <w:rPr>
      <w:color w:val="861141"/>
      <w:sz w:val="20"/>
    </w:rPr>
  </w:style>
  <w:style w:type="paragraph" w:customStyle="1" w:styleId="afb">
    <w:name w:val="引用句"/>
    <w:basedOn w:val="a"/>
    <w:qFormat/>
    <w:pPr>
      <w:spacing w:after="283"/>
      <w:ind w:left="567" w:right="567"/>
    </w:pPr>
  </w:style>
  <w:style w:type="paragraph" w:styleId="41">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c">
    <w:name w:val="List Paragraph"/>
    <w:basedOn w:val="a"/>
    <w:uiPriority w:val="34"/>
    <w:qFormat/>
    <w:rsid w:val="0011594D"/>
    <w:pPr>
      <w:ind w:left="840"/>
    </w:pPr>
  </w:style>
  <w:style w:type="paragraph" w:styleId="13">
    <w:name w:val="index 1"/>
    <w:basedOn w:val="a"/>
    <w:next w:val="a"/>
    <w:autoRedefine/>
    <w:uiPriority w:val="99"/>
    <w:semiHidden/>
    <w:unhideWhenUsed/>
    <w:qFormat/>
    <w:rsid w:val="00EC33E9"/>
    <w:pPr>
      <w:ind w:left="240" w:hanging="240"/>
    </w:pPr>
  </w:style>
  <w:style w:type="paragraph" w:styleId="afd">
    <w:name w:val="header"/>
    <w:basedOn w:val="a"/>
    <w:link w:val="afe"/>
    <w:uiPriority w:val="99"/>
    <w:unhideWhenUsed/>
    <w:rsid w:val="00A964BA"/>
    <w:pPr>
      <w:tabs>
        <w:tab w:val="center" w:pos="4252"/>
        <w:tab w:val="right" w:pos="8504"/>
      </w:tabs>
      <w:snapToGrid w:val="0"/>
    </w:pPr>
  </w:style>
  <w:style w:type="character" w:customStyle="1" w:styleId="afe">
    <w:name w:val="ヘッダー (文字)"/>
    <w:basedOn w:val="a2"/>
    <w:link w:val="afd"/>
    <w:uiPriority w:val="99"/>
    <w:rsid w:val="00A964BA"/>
    <w:rPr>
      <w:rFonts w:ascii="ＭＳ Ｐゴシック" w:eastAsia="ＭＳ Ｐゴシック" w:hAnsi="ＭＳ Ｐゴシック" w:cs="ＭＳ Ｐゴシック"/>
      <w:kern w:val="0"/>
      <w:lang w:bidi="ar-SA"/>
    </w:rPr>
  </w:style>
  <w:style w:type="paragraph" w:customStyle="1" w:styleId="aff">
    <w:name w:val="引用ｗ"/>
    <w:basedOn w:val="a"/>
    <w:qFormat/>
    <w:rsid w:val="00731275"/>
    <w:pPr>
      <w:pBdr>
        <w:top w:val="single" w:sz="8" w:space="10" w:color="117A02" w:themeColor="accent1" w:themeShade="BF"/>
        <w:left w:val="single" w:sz="8" w:space="10" w:color="117A02" w:themeColor="accent1" w:themeShade="BF"/>
        <w:bottom w:val="single" w:sz="8" w:space="10" w:color="117A02" w:themeColor="accent1" w:themeShade="BF"/>
        <w:right w:val="single" w:sz="8" w:space="4" w:color="117A02" w:themeColor="accent1" w:themeShade="BF"/>
      </w:pBdr>
      <w:shd w:val="clear" w:color="auto" w:fill="C9D2D0"/>
      <w:ind w:leftChars="200" w:left="200" w:rightChars="200" w:right="200"/>
    </w:pPr>
    <w:rPr>
      <w:rFonts w:eastAsia="Hiragino Mincho Pro W3"/>
      <w:sz w:val="20"/>
    </w:rPr>
  </w:style>
  <w:style w:type="paragraph" w:styleId="Web0">
    <w:name w:val="Normal (Web)"/>
    <w:basedOn w:val="a"/>
    <w:uiPriority w:val="99"/>
    <w:semiHidden/>
    <w:unhideWhenUsed/>
    <w:rsid w:val="00287265"/>
    <w:pPr>
      <w:spacing w:before="100" w:beforeAutospacing="1" w:after="100" w:afterAutospacing="1"/>
    </w:pPr>
  </w:style>
  <w:style w:type="character" w:customStyle="1" w:styleId="ogpcardtitle">
    <w:name w:val="ogpcard_title"/>
    <w:basedOn w:val="a2"/>
    <w:rsid w:val="00287265"/>
  </w:style>
  <w:style w:type="character" w:customStyle="1" w:styleId="ogpcarddescription">
    <w:name w:val="ogpcard_description"/>
    <w:basedOn w:val="a2"/>
    <w:rsid w:val="00287265"/>
  </w:style>
  <w:style w:type="character" w:customStyle="1" w:styleId="ogpcardurltext">
    <w:name w:val="ogpcard_urltext"/>
    <w:basedOn w:val="a2"/>
    <w:rsid w:val="0028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873">
      <w:bodyDiv w:val="1"/>
      <w:marLeft w:val="0"/>
      <w:marRight w:val="0"/>
      <w:marTop w:val="0"/>
      <w:marBottom w:val="0"/>
      <w:divBdr>
        <w:top w:val="none" w:sz="0" w:space="0" w:color="auto"/>
        <w:left w:val="none" w:sz="0" w:space="0" w:color="auto"/>
        <w:bottom w:val="none" w:sz="0" w:space="0" w:color="auto"/>
        <w:right w:val="none" w:sz="0" w:space="0" w:color="auto"/>
      </w:divBdr>
      <w:divsChild>
        <w:div w:id="44959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40303">
          <w:marLeft w:val="0"/>
          <w:marRight w:val="0"/>
          <w:marTop w:val="0"/>
          <w:marBottom w:val="0"/>
          <w:divBdr>
            <w:top w:val="none" w:sz="0" w:space="0" w:color="auto"/>
            <w:left w:val="none" w:sz="0" w:space="0" w:color="auto"/>
            <w:bottom w:val="none" w:sz="0" w:space="0" w:color="auto"/>
            <w:right w:val="none" w:sz="0" w:space="0" w:color="auto"/>
          </w:divBdr>
        </w:div>
      </w:divsChild>
    </w:div>
    <w:div w:id="83571606">
      <w:bodyDiv w:val="1"/>
      <w:marLeft w:val="0"/>
      <w:marRight w:val="0"/>
      <w:marTop w:val="0"/>
      <w:marBottom w:val="0"/>
      <w:divBdr>
        <w:top w:val="none" w:sz="0" w:space="0" w:color="auto"/>
        <w:left w:val="none" w:sz="0" w:space="0" w:color="auto"/>
        <w:bottom w:val="none" w:sz="0" w:space="0" w:color="auto"/>
        <w:right w:val="none" w:sz="0" w:space="0" w:color="auto"/>
      </w:divBdr>
      <w:divsChild>
        <w:div w:id="150877705">
          <w:marLeft w:val="315"/>
          <w:marRight w:val="315"/>
          <w:marTop w:val="315"/>
          <w:marBottom w:val="0"/>
          <w:divBdr>
            <w:top w:val="none" w:sz="0" w:space="0" w:color="auto"/>
            <w:left w:val="none" w:sz="0" w:space="0" w:color="auto"/>
            <w:bottom w:val="none" w:sz="0" w:space="0" w:color="auto"/>
            <w:right w:val="none" w:sz="0" w:space="0" w:color="auto"/>
          </w:divBdr>
        </w:div>
        <w:div w:id="200870480">
          <w:marLeft w:val="315"/>
          <w:marRight w:val="315"/>
          <w:marTop w:val="315"/>
          <w:marBottom w:val="0"/>
          <w:divBdr>
            <w:top w:val="none" w:sz="0" w:space="0" w:color="auto"/>
            <w:left w:val="none" w:sz="0" w:space="0" w:color="auto"/>
            <w:bottom w:val="none" w:sz="0" w:space="0" w:color="auto"/>
            <w:right w:val="none" w:sz="0" w:space="0" w:color="auto"/>
          </w:divBdr>
        </w:div>
        <w:div w:id="443620621">
          <w:marLeft w:val="315"/>
          <w:marRight w:val="315"/>
          <w:marTop w:val="315"/>
          <w:marBottom w:val="0"/>
          <w:divBdr>
            <w:top w:val="none" w:sz="0" w:space="0" w:color="auto"/>
            <w:left w:val="none" w:sz="0" w:space="0" w:color="auto"/>
            <w:bottom w:val="none" w:sz="0" w:space="0" w:color="auto"/>
            <w:right w:val="none" w:sz="0" w:space="0" w:color="auto"/>
          </w:divBdr>
        </w:div>
        <w:div w:id="60638649">
          <w:marLeft w:val="315"/>
          <w:marRight w:val="315"/>
          <w:marTop w:val="315"/>
          <w:marBottom w:val="0"/>
          <w:divBdr>
            <w:top w:val="none" w:sz="0" w:space="0" w:color="auto"/>
            <w:left w:val="none" w:sz="0" w:space="0" w:color="auto"/>
            <w:bottom w:val="none" w:sz="0" w:space="0" w:color="auto"/>
            <w:right w:val="none" w:sz="0" w:space="0" w:color="auto"/>
          </w:divBdr>
        </w:div>
        <w:div w:id="1570991486">
          <w:marLeft w:val="315"/>
          <w:marRight w:val="315"/>
          <w:marTop w:val="315"/>
          <w:marBottom w:val="0"/>
          <w:divBdr>
            <w:top w:val="none" w:sz="0" w:space="0" w:color="auto"/>
            <w:left w:val="none" w:sz="0" w:space="0" w:color="auto"/>
            <w:bottom w:val="none" w:sz="0" w:space="0" w:color="auto"/>
            <w:right w:val="none" w:sz="0" w:space="0" w:color="auto"/>
          </w:divBdr>
        </w:div>
        <w:div w:id="533277933">
          <w:marLeft w:val="315"/>
          <w:marRight w:val="315"/>
          <w:marTop w:val="315"/>
          <w:marBottom w:val="0"/>
          <w:divBdr>
            <w:top w:val="none" w:sz="0" w:space="0" w:color="auto"/>
            <w:left w:val="none" w:sz="0" w:space="0" w:color="auto"/>
            <w:bottom w:val="none" w:sz="0" w:space="0" w:color="auto"/>
            <w:right w:val="none" w:sz="0" w:space="0" w:color="auto"/>
          </w:divBdr>
        </w:div>
      </w:divsChild>
    </w:div>
    <w:div w:id="92017853">
      <w:bodyDiv w:val="1"/>
      <w:marLeft w:val="0"/>
      <w:marRight w:val="0"/>
      <w:marTop w:val="0"/>
      <w:marBottom w:val="0"/>
      <w:divBdr>
        <w:top w:val="none" w:sz="0" w:space="0" w:color="auto"/>
        <w:left w:val="none" w:sz="0" w:space="0" w:color="auto"/>
        <w:bottom w:val="none" w:sz="0" w:space="0" w:color="auto"/>
        <w:right w:val="none" w:sz="0" w:space="0" w:color="auto"/>
      </w:divBdr>
    </w:div>
    <w:div w:id="128476459">
      <w:bodyDiv w:val="1"/>
      <w:marLeft w:val="0"/>
      <w:marRight w:val="0"/>
      <w:marTop w:val="0"/>
      <w:marBottom w:val="0"/>
      <w:divBdr>
        <w:top w:val="none" w:sz="0" w:space="0" w:color="auto"/>
        <w:left w:val="none" w:sz="0" w:space="0" w:color="auto"/>
        <w:bottom w:val="none" w:sz="0" w:space="0" w:color="auto"/>
        <w:right w:val="none" w:sz="0" w:space="0" w:color="auto"/>
      </w:divBdr>
    </w:div>
    <w:div w:id="138308012">
      <w:bodyDiv w:val="1"/>
      <w:marLeft w:val="0"/>
      <w:marRight w:val="0"/>
      <w:marTop w:val="0"/>
      <w:marBottom w:val="0"/>
      <w:divBdr>
        <w:top w:val="none" w:sz="0" w:space="0" w:color="auto"/>
        <w:left w:val="none" w:sz="0" w:space="0" w:color="auto"/>
        <w:bottom w:val="none" w:sz="0" w:space="0" w:color="auto"/>
        <w:right w:val="none" w:sz="0" w:space="0" w:color="auto"/>
      </w:divBdr>
      <w:divsChild>
        <w:div w:id="1648776445">
          <w:marLeft w:val="315"/>
          <w:marRight w:val="315"/>
          <w:marTop w:val="315"/>
          <w:marBottom w:val="0"/>
          <w:divBdr>
            <w:top w:val="none" w:sz="0" w:space="0" w:color="auto"/>
            <w:left w:val="none" w:sz="0" w:space="0" w:color="auto"/>
            <w:bottom w:val="none" w:sz="0" w:space="0" w:color="auto"/>
            <w:right w:val="none" w:sz="0" w:space="0" w:color="auto"/>
          </w:divBdr>
        </w:div>
        <w:div w:id="329522409">
          <w:marLeft w:val="315"/>
          <w:marRight w:val="315"/>
          <w:marTop w:val="315"/>
          <w:marBottom w:val="0"/>
          <w:divBdr>
            <w:top w:val="none" w:sz="0" w:space="0" w:color="auto"/>
            <w:left w:val="none" w:sz="0" w:space="0" w:color="auto"/>
            <w:bottom w:val="none" w:sz="0" w:space="0" w:color="auto"/>
            <w:right w:val="none" w:sz="0" w:space="0" w:color="auto"/>
          </w:divBdr>
        </w:div>
        <w:div w:id="537158646">
          <w:marLeft w:val="315"/>
          <w:marRight w:val="315"/>
          <w:marTop w:val="315"/>
          <w:marBottom w:val="0"/>
          <w:divBdr>
            <w:top w:val="none" w:sz="0" w:space="0" w:color="auto"/>
            <w:left w:val="none" w:sz="0" w:space="0" w:color="auto"/>
            <w:bottom w:val="none" w:sz="0" w:space="0" w:color="auto"/>
            <w:right w:val="none" w:sz="0" w:space="0" w:color="auto"/>
          </w:divBdr>
        </w:div>
      </w:divsChild>
    </w:div>
    <w:div w:id="139932394">
      <w:bodyDiv w:val="1"/>
      <w:marLeft w:val="0"/>
      <w:marRight w:val="0"/>
      <w:marTop w:val="0"/>
      <w:marBottom w:val="0"/>
      <w:divBdr>
        <w:top w:val="none" w:sz="0" w:space="0" w:color="auto"/>
        <w:left w:val="none" w:sz="0" w:space="0" w:color="auto"/>
        <w:bottom w:val="none" w:sz="0" w:space="0" w:color="auto"/>
        <w:right w:val="none" w:sz="0" w:space="0" w:color="auto"/>
      </w:divBdr>
    </w:div>
    <w:div w:id="222521555">
      <w:bodyDiv w:val="1"/>
      <w:marLeft w:val="0"/>
      <w:marRight w:val="0"/>
      <w:marTop w:val="0"/>
      <w:marBottom w:val="0"/>
      <w:divBdr>
        <w:top w:val="none" w:sz="0" w:space="0" w:color="auto"/>
        <w:left w:val="none" w:sz="0" w:space="0" w:color="auto"/>
        <w:bottom w:val="none" w:sz="0" w:space="0" w:color="auto"/>
        <w:right w:val="none" w:sz="0" w:space="0" w:color="auto"/>
      </w:divBdr>
    </w:div>
    <w:div w:id="244848570">
      <w:bodyDiv w:val="1"/>
      <w:marLeft w:val="0"/>
      <w:marRight w:val="0"/>
      <w:marTop w:val="0"/>
      <w:marBottom w:val="0"/>
      <w:divBdr>
        <w:top w:val="none" w:sz="0" w:space="0" w:color="auto"/>
        <w:left w:val="none" w:sz="0" w:space="0" w:color="auto"/>
        <w:bottom w:val="none" w:sz="0" w:space="0" w:color="auto"/>
        <w:right w:val="none" w:sz="0" w:space="0" w:color="auto"/>
      </w:divBdr>
      <w:divsChild>
        <w:div w:id="1796875350">
          <w:marLeft w:val="315"/>
          <w:marRight w:val="315"/>
          <w:marTop w:val="315"/>
          <w:marBottom w:val="0"/>
          <w:divBdr>
            <w:top w:val="none" w:sz="0" w:space="0" w:color="auto"/>
            <w:left w:val="none" w:sz="0" w:space="0" w:color="auto"/>
            <w:bottom w:val="none" w:sz="0" w:space="0" w:color="auto"/>
            <w:right w:val="none" w:sz="0" w:space="0" w:color="auto"/>
          </w:divBdr>
        </w:div>
        <w:div w:id="365571125">
          <w:marLeft w:val="315"/>
          <w:marRight w:val="315"/>
          <w:marTop w:val="315"/>
          <w:marBottom w:val="0"/>
          <w:divBdr>
            <w:top w:val="none" w:sz="0" w:space="0" w:color="auto"/>
            <w:left w:val="none" w:sz="0" w:space="0" w:color="auto"/>
            <w:bottom w:val="none" w:sz="0" w:space="0" w:color="auto"/>
            <w:right w:val="none" w:sz="0" w:space="0" w:color="auto"/>
          </w:divBdr>
        </w:div>
        <w:div w:id="89549572">
          <w:marLeft w:val="315"/>
          <w:marRight w:val="315"/>
          <w:marTop w:val="315"/>
          <w:marBottom w:val="0"/>
          <w:divBdr>
            <w:top w:val="none" w:sz="0" w:space="0" w:color="auto"/>
            <w:left w:val="none" w:sz="0" w:space="0" w:color="auto"/>
            <w:bottom w:val="none" w:sz="0" w:space="0" w:color="auto"/>
            <w:right w:val="none" w:sz="0" w:space="0" w:color="auto"/>
          </w:divBdr>
        </w:div>
      </w:divsChild>
    </w:div>
    <w:div w:id="333453825">
      <w:bodyDiv w:val="1"/>
      <w:marLeft w:val="0"/>
      <w:marRight w:val="0"/>
      <w:marTop w:val="0"/>
      <w:marBottom w:val="0"/>
      <w:divBdr>
        <w:top w:val="none" w:sz="0" w:space="0" w:color="auto"/>
        <w:left w:val="none" w:sz="0" w:space="0" w:color="auto"/>
        <w:bottom w:val="none" w:sz="0" w:space="0" w:color="auto"/>
        <w:right w:val="none" w:sz="0" w:space="0" w:color="auto"/>
      </w:divBdr>
    </w:div>
    <w:div w:id="503282721">
      <w:bodyDiv w:val="1"/>
      <w:marLeft w:val="0"/>
      <w:marRight w:val="0"/>
      <w:marTop w:val="0"/>
      <w:marBottom w:val="0"/>
      <w:divBdr>
        <w:top w:val="none" w:sz="0" w:space="0" w:color="auto"/>
        <w:left w:val="none" w:sz="0" w:space="0" w:color="auto"/>
        <w:bottom w:val="none" w:sz="0" w:space="0" w:color="auto"/>
        <w:right w:val="none" w:sz="0" w:space="0" w:color="auto"/>
      </w:divBdr>
    </w:div>
    <w:div w:id="515191178">
      <w:bodyDiv w:val="1"/>
      <w:marLeft w:val="0"/>
      <w:marRight w:val="0"/>
      <w:marTop w:val="0"/>
      <w:marBottom w:val="0"/>
      <w:divBdr>
        <w:top w:val="none" w:sz="0" w:space="0" w:color="auto"/>
        <w:left w:val="none" w:sz="0" w:space="0" w:color="auto"/>
        <w:bottom w:val="none" w:sz="0" w:space="0" w:color="auto"/>
        <w:right w:val="none" w:sz="0" w:space="0" w:color="auto"/>
      </w:divBdr>
    </w:div>
    <w:div w:id="773092552">
      <w:bodyDiv w:val="1"/>
      <w:marLeft w:val="0"/>
      <w:marRight w:val="0"/>
      <w:marTop w:val="0"/>
      <w:marBottom w:val="0"/>
      <w:divBdr>
        <w:top w:val="none" w:sz="0" w:space="0" w:color="auto"/>
        <w:left w:val="none" w:sz="0" w:space="0" w:color="auto"/>
        <w:bottom w:val="none" w:sz="0" w:space="0" w:color="auto"/>
        <w:right w:val="none" w:sz="0" w:space="0" w:color="auto"/>
      </w:divBdr>
    </w:div>
    <w:div w:id="78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37209753">
          <w:marLeft w:val="0"/>
          <w:marRight w:val="0"/>
          <w:marTop w:val="0"/>
          <w:marBottom w:val="0"/>
          <w:divBdr>
            <w:top w:val="none" w:sz="0" w:space="0" w:color="auto"/>
            <w:left w:val="none" w:sz="0" w:space="0" w:color="auto"/>
            <w:bottom w:val="none" w:sz="0" w:space="0" w:color="auto"/>
            <w:right w:val="none" w:sz="0" w:space="0" w:color="auto"/>
          </w:divBdr>
          <w:divsChild>
            <w:div w:id="1659457052">
              <w:marLeft w:val="0"/>
              <w:marRight w:val="0"/>
              <w:marTop w:val="0"/>
              <w:marBottom w:val="0"/>
              <w:divBdr>
                <w:top w:val="none" w:sz="0" w:space="0" w:color="auto"/>
                <w:left w:val="none" w:sz="0" w:space="0" w:color="auto"/>
                <w:bottom w:val="none" w:sz="0" w:space="0" w:color="auto"/>
                <w:right w:val="none" w:sz="0" w:space="0" w:color="auto"/>
              </w:divBdr>
              <w:divsChild>
                <w:div w:id="2135713758">
                  <w:marLeft w:val="0"/>
                  <w:marRight w:val="0"/>
                  <w:marTop w:val="0"/>
                  <w:marBottom w:val="0"/>
                  <w:divBdr>
                    <w:top w:val="none" w:sz="0" w:space="0" w:color="auto"/>
                    <w:left w:val="none" w:sz="0" w:space="0" w:color="auto"/>
                    <w:bottom w:val="none" w:sz="0" w:space="0" w:color="auto"/>
                    <w:right w:val="none" w:sz="0" w:space="0" w:color="auto"/>
                  </w:divBdr>
                </w:div>
              </w:divsChild>
            </w:div>
            <w:div w:id="787626188">
              <w:marLeft w:val="0"/>
              <w:marRight w:val="0"/>
              <w:marTop w:val="0"/>
              <w:marBottom w:val="0"/>
              <w:divBdr>
                <w:top w:val="none" w:sz="0" w:space="0" w:color="auto"/>
                <w:left w:val="none" w:sz="0" w:space="0" w:color="auto"/>
                <w:bottom w:val="none" w:sz="0" w:space="0" w:color="auto"/>
                <w:right w:val="none" w:sz="0" w:space="0" w:color="auto"/>
              </w:divBdr>
            </w:div>
          </w:divsChild>
        </w:div>
        <w:div w:id="209996874">
          <w:marLeft w:val="0"/>
          <w:marRight w:val="0"/>
          <w:marTop w:val="0"/>
          <w:marBottom w:val="0"/>
          <w:divBdr>
            <w:top w:val="none" w:sz="0" w:space="0" w:color="auto"/>
            <w:left w:val="none" w:sz="0" w:space="0" w:color="auto"/>
            <w:bottom w:val="none" w:sz="0" w:space="0" w:color="auto"/>
            <w:right w:val="none" w:sz="0" w:space="0" w:color="auto"/>
          </w:divBdr>
        </w:div>
        <w:div w:id="1612013916">
          <w:marLeft w:val="0"/>
          <w:marRight w:val="0"/>
          <w:marTop w:val="600"/>
          <w:marBottom w:val="0"/>
          <w:divBdr>
            <w:top w:val="none" w:sz="0" w:space="0" w:color="auto"/>
            <w:left w:val="none" w:sz="0" w:space="0" w:color="auto"/>
            <w:bottom w:val="none" w:sz="0" w:space="0" w:color="auto"/>
            <w:right w:val="none" w:sz="0" w:space="0" w:color="auto"/>
          </w:divBdr>
        </w:div>
      </w:divsChild>
    </w:div>
    <w:div w:id="844512597">
      <w:bodyDiv w:val="1"/>
      <w:marLeft w:val="0"/>
      <w:marRight w:val="0"/>
      <w:marTop w:val="0"/>
      <w:marBottom w:val="0"/>
      <w:divBdr>
        <w:top w:val="none" w:sz="0" w:space="0" w:color="auto"/>
        <w:left w:val="none" w:sz="0" w:space="0" w:color="auto"/>
        <w:bottom w:val="none" w:sz="0" w:space="0" w:color="auto"/>
        <w:right w:val="none" w:sz="0" w:space="0" w:color="auto"/>
      </w:divBdr>
    </w:div>
    <w:div w:id="849761859">
      <w:bodyDiv w:val="1"/>
      <w:marLeft w:val="0"/>
      <w:marRight w:val="0"/>
      <w:marTop w:val="0"/>
      <w:marBottom w:val="0"/>
      <w:divBdr>
        <w:top w:val="none" w:sz="0" w:space="0" w:color="auto"/>
        <w:left w:val="none" w:sz="0" w:space="0" w:color="auto"/>
        <w:bottom w:val="none" w:sz="0" w:space="0" w:color="auto"/>
        <w:right w:val="none" w:sz="0" w:space="0" w:color="auto"/>
      </w:divBdr>
      <w:divsChild>
        <w:div w:id="1820615118">
          <w:marLeft w:val="315"/>
          <w:marRight w:val="315"/>
          <w:marTop w:val="315"/>
          <w:marBottom w:val="0"/>
          <w:divBdr>
            <w:top w:val="none" w:sz="0" w:space="0" w:color="auto"/>
            <w:left w:val="none" w:sz="0" w:space="0" w:color="auto"/>
            <w:bottom w:val="none" w:sz="0" w:space="0" w:color="auto"/>
            <w:right w:val="none" w:sz="0" w:space="0" w:color="auto"/>
          </w:divBdr>
        </w:div>
        <w:div w:id="1337149305">
          <w:marLeft w:val="315"/>
          <w:marRight w:val="315"/>
          <w:marTop w:val="315"/>
          <w:marBottom w:val="0"/>
          <w:divBdr>
            <w:top w:val="none" w:sz="0" w:space="0" w:color="auto"/>
            <w:left w:val="none" w:sz="0" w:space="0" w:color="auto"/>
            <w:bottom w:val="none" w:sz="0" w:space="0" w:color="auto"/>
            <w:right w:val="none" w:sz="0" w:space="0" w:color="auto"/>
          </w:divBdr>
        </w:div>
        <w:div w:id="2032874844">
          <w:marLeft w:val="315"/>
          <w:marRight w:val="315"/>
          <w:marTop w:val="315"/>
          <w:marBottom w:val="0"/>
          <w:divBdr>
            <w:top w:val="none" w:sz="0" w:space="0" w:color="auto"/>
            <w:left w:val="none" w:sz="0" w:space="0" w:color="auto"/>
            <w:bottom w:val="none" w:sz="0" w:space="0" w:color="auto"/>
            <w:right w:val="none" w:sz="0" w:space="0" w:color="auto"/>
          </w:divBdr>
        </w:div>
      </w:divsChild>
    </w:div>
    <w:div w:id="885025169">
      <w:bodyDiv w:val="1"/>
      <w:marLeft w:val="0"/>
      <w:marRight w:val="0"/>
      <w:marTop w:val="0"/>
      <w:marBottom w:val="0"/>
      <w:divBdr>
        <w:top w:val="none" w:sz="0" w:space="0" w:color="auto"/>
        <w:left w:val="none" w:sz="0" w:space="0" w:color="auto"/>
        <w:bottom w:val="none" w:sz="0" w:space="0" w:color="auto"/>
        <w:right w:val="none" w:sz="0" w:space="0" w:color="auto"/>
      </w:divBdr>
    </w:div>
    <w:div w:id="1122462160">
      <w:bodyDiv w:val="1"/>
      <w:marLeft w:val="0"/>
      <w:marRight w:val="0"/>
      <w:marTop w:val="0"/>
      <w:marBottom w:val="0"/>
      <w:divBdr>
        <w:top w:val="none" w:sz="0" w:space="0" w:color="auto"/>
        <w:left w:val="none" w:sz="0" w:space="0" w:color="auto"/>
        <w:bottom w:val="none" w:sz="0" w:space="0" w:color="auto"/>
        <w:right w:val="none" w:sz="0" w:space="0" w:color="auto"/>
      </w:divBdr>
    </w:div>
    <w:div w:id="1138112669">
      <w:bodyDiv w:val="1"/>
      <w:marLeft w:val="0"/>
      <w:marRight w:val="0"/>
      <w:marTop w:val="0"/>
      <w:marBottom w:val="0"/>
      <w:divBdr>
        <w:top w:val="none" w:sz="0" w:space="0" w:color="auto"/>
        <w:left w:val="none" w:sz="0" w:space="0" w:color="auto"/>
        <w:bottom w:val="none" w:sz="0" w:space="0" w:color="auto"/>
        <w:right w:val="none" w:sz="0" w:space="0" w:color="auto"/>
      </w:divBdr>
    </w:div>
    <w:div w:id="12935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443221">
          <w:marLeft w:val="315"/>
          <w:marRight w:val="315"/>
          <w:marTop w:val="315"/>
          <w:marBottom w:val="0"/>
          <w:divBdr>
            <w:top w:val="none" w:sz="0" w:space="0" w:color="auto"/>
            <w:left w:val="none" w:sz="0" w:space="0" w:color="auto"/>
            <w:bottom w:val="none" w:sz="0" w:space="0" w:color="auto"/>
            <w:right w:val="none" w:sz="0" w:space="0" w:color="auto"/>
          </w:divBdr>
        </w:div>
        <w:div w:id="538006127">
          <w:marLeft w:val="315"/>
          <w:marRight w:val="315"/>
          <w:marTop w:val="315"/>
          <w:marBottom w:val="0"/>
          <w:divBdr>
            <w:top w:val="none" w:sz="0" w:space="0" w:color="auto"/>
            <w:left w:val="none" w:sz="0" w:space="0" w:color="auto"/>
            <w:bottom w:val="none" w:sz="0" w:space="0" w:color="auto"/>
            <w:right w:val="none" w:sz="0" w:space="0" w:color="auto"/>
          </w:divBdr>
        </w:div>
        <w:div w:id="2054187047">
          <w:marLeft w:val="315"/>
          <w:marRight w:val="315"/>
          <w:marTop w:val="315"/>
          <w:marBottom w:val="0"/>
          <w:divBdr>
            <w:top w:val="none" w:sz="0" w:space="0" w:color="auto"/>
            <w:left w:val="none" w:sz="0" w:space="0" w:color="auto"/>
            <w:bottom w:val="none" w:sz="0" w:space="0" w:color="auto"/>
            <w:right w:val="none" w:sz="0" w:space="0" w:color="auto"/>
          </w:divBdr>
        </w:div>
      </w:divsChild>
    </w:div>
    <w:div w:id="1446846777">
      <w:bodyDiv w:val="1"/>
      <w:marLeft w:val="0"/>
      <w:marRight w:val="0"/>
      <w:marTop w:val="0"/>
      <w:marBottom w:val="0"/>
      <w:divBdr>
        <w:top w:val="none" w:sz="0" w:space="0" w:color="auto"/>
        <w:left w:val="none" w:sz="0" w:space="0" w:color="auto"/>
        <w:bottom w:val="none" w:sz="0" w:space="0" w:color="auto"/>
        <w:right w:val="none" w:sz="0" w:space="0" w:color="auto"/>
      </w:divBdr>
      <w:divsChild>
        <w:div w:id="1903246291">
          <w:marLeft w:val="315"/>
          <w:marRight w:val="315"/>
          <w:marTop w:val="315"/>
          <w:marBottom w:val="0"/>
          <w:divBdr>
            <w:top w:val="none" w:sz="0" w:space="0" w:color="auto"/>
            <w:left w:val="none" w:sz="0" w:space="0" w:color="auto"/>
            <w:bottom w:val="none" w:sz="0" w:space="0" w:color="auto"/>
            <w:right w:val="none" w:sz="0" w:space="0" w:color="auto"/>
          </w:divBdr>
        </w:div>
        <w:div w:id="673606192">
          <w:marLeft w:val="315"/>
          <w:marRight w:val="315"/>
          <w:marTop w:val="315"/>
          <w:marBottom w:val="0"/>
          <w:divBdr>
            <w:top w:val="none" w:sz="0" w:space="0" w:color="auto"/>
            <w:left w:val="none" w:sz="0" w:space="0" w:color="auto"/>
            <w:bottom w:val="none" w:sz="0" w:space="0" w:color="auto"/>
            <w:right w:val="none" w:sz="0" w:space="0" w:color="auto"/>
          </w:divBdr>
        </w:div>
        <w:div w:id="1474063740">
          <w:marLeft w:val="315"/>
          <w:marRight w:val="315"/>
          <w:marTop w:val="315"/>
          <w:marBottom w:val="0"/>
          <w:divBdr>
            <w:top w:val="none" w:sz="0" w:space="0" w:color="auto"/>
            <w:left w:val="none" w:sz="0" w:space="0" w:color="auto"/>
            <w:bottom w:val="none" w:sz="0" w:space="0" w:color="auto"/>
            <w:right w:val="none" w:sz="0" w:space="0" w:color="auto"/>
          </w:divBdr>
        </w:div>
      </w:divsChild>
    </w:div>
    <w:div w:id="1581594473">
      <w:bodyDiv w:val="1"/>
      <w:marLeft w:val="0"/>
      <w:marRight w:val="0"/>
      <w:marTop w:val="0"/>
      <w:marBottom w:val="0"/>
      <w:divBdr>
        <w:top w:val="none" w:sz="0" w:space="0" w:color="auto"/>
        <w:left w:val="none" w:sz="0" w:space="0" w:color="auto"/>
        <w:bottom w:val="none" w:sz="0" w:space="0" w:color="auto"/>
        <w:right w:val="none" w:sz="0" w:space="0" w:color="auto"/>
      </w:divBdr>
    </w:div>
    <w:div w:id="1587886901">
      <w:bodyDiv w:val="1"/>
      <w:marLeft w:val="0"/>
      <w:marRight w:val="0"/>
      <w:marTop w:val="0"/>
      <w:marBottom w:val="0"/>
      <w:divBdr>
        <w:top w:val="none" w:sz="0" w:space="0" w:color="auto"/>
        <w:left w:val="none" w:sz="0" w:space="0" w:color="auto"/>
        <w:bottom w:val="none" w:sz="0" w:space="0" w:color="auto"/>
        <w:right w:val="none" w:sz="0" w:space="0" w:color="auto"/>
      </w:divBdr>
    </w:div>
    <w:div w:id="1702585974">
      <w:bodyDiv w:val="1"/>
      <w:marLeft w:val="0"/>
      <w:marRight w:val="0"/>
      <w:marTop w:val="0"/>
      <w:marBottom w:val="0"/>
      <w:divBdr>
        <w:top w:val="none" w:sz="0" w:space="0" w:color="auto"/>
        <w:left w:val="none" w:sz="0" w:space="0" w:color="auto"/>
        <w:bottom w:val="none" w:sz="0" w:space="0" w:color="auto"/>
        <w:right w:val="none" w:sz="0" w:space="0" w:color="auto"/>
      </w:divBdr>
      <w:divsChild>
        <w:div w:id="1473518392">
          <w:marLeft w:val="0"/>
          <w:marRight w:val="0"/>
          <w:marTop w:val="0"/>
          <w:marBottom w:val="0"/>
          <w:divBdr>
            <w:top w:val="single" w:sz="6" w:space="15" w:color="E6E6DF"/>
            <w:left w:val="none" w:sz="0" w:space="0" w:color="auto"/>
            <w:bottom w:val="none" w:sz="0" w:space="0" w:color="auto"/>
            <w:right w:val="none" w:sz="0" w:space="0" w:color="auto"/>
          </w:divBdr>
        </w:div>
        <w:div w:id="632368814">
          <w:marLeft w:val="0"/>
          <w:marRight w:val="0"/>
          <w:marTop w:val="150"/>
          <w:marBottom w:val="600"/>
          <w:divBdr>
            <w:top w:val="none" w:sz="0" w:space="0" w:color="auto"/>
            <w:left w:val="none" w:sz="0" w:space="0" w:color="auto"/>
            <w:bottom w:val="none" w:sz="0" w:space="0" w:color="auto"/>
            <w:right w:val="none" w:sz="0" w:space="0" w:color="auto"/>
          </w:divBdr>
          <w:divsChild>
            <w:div w:id="8730813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3771940">
      <w:bodyDiv w:val="1"/>
      <w:marLeft w:val="0"/>
      <w:marRight w:val="0"/>
      <w:marTop w:val="0"/>
      <w:marBottom w:val="0"/>
      <w:divBdr>
        <w:top w:val="none" w:sz="0" w:space="0" w:color="auto"/>
        <w:left w:val="none" w:sz="0" w:space="0" w:color="auto"/>
        <w:bottom w:val="none" w:sz="0" w:space="0" w:color="auto"/>
        <w:right w:val="none" w:sz="0" w:space="0" w:color="auto"/>
      </w:divBdr>
      <w:divsChild>
        <w:div w:id="1718695681">
          <w:marLeft w:val="0"/>
          <w:marRight w:val="0"/>
          <w:marTop w:val="0"/>
          <w:marBottom w:val="0"/>
          <w:divBdr>
            <w:top w:val="single" w:sz="6" w:space="15" w:color="E6E6DF"/>
            <w:left w:val="none" w:sz="0" w:space="0" w:color="auto"/>
            <w:bottom w:val="none" w:sz="0" w:space="0" w:color="auto"/>
            <w:right w:val="none" w:sz="0" w:space="0" w:color="auto"/>
          </w:divBdr>
        </w:div>
        <w:div w:id="1732460091">
          <w:marLeft w:val="0"/>
          <w:marRight w:val="0"/>
          <w:marTop w:val="150"/>
          <w:marBottom w:val="600"/>
          <w:divBdr>
            <w:top w:val="none" w:sz="0" w:space="0" w:color="auto"/>
            <w:left w:val="none" w:sz="0" w:space="0" w:color="auto"/>
            <w:bottom w:val="none" w:sz="0" w:space="0" w:color="auto"/>
            <w:right w:val="none" w:sz="0" w:space="0" w:color="auto"/>
          </w:divBdr>
          <w:divsChild>
            <w:div w:id="1266160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3573463">
      <w:bodyDiv w:val="1"/>
      <w:marLeft w:val="0"/>
      <w:marRight w:val="0"/>
      <w:marTop w:val="0"/>
      <w:marBottom w:val="0"/>
      <w:divBdr>
        <w:top w:val="none" w:sz="0" w:space="0" w:color="auto"/>
        <w:left w:val="none" w:sz="0" w:space="0" w:color="auto"/>
        <w:bottom w:val="none" w:sz="0" w:space="0" w:color="auto"/>
        <w:right w:val="none" w:sz="0" w:space="0" w:color="auto"/>
      </w:divBdr>
    </w:div>
    <w:div w:id="1804351735">
      <w:bodyDiv w:val="1"/>
      <w:marLeft w:val="0"/>
      <w:marRight w:val="0"/>
      <w:marTop w:val="0"/>
      <w:marBottom w:val="0"/>
      <w:divBdr>
        <w:top w:val="none" w:sz="0" w:space="0" w:color="auto"/>
        <w:left w:val="none" w:sz="0" w:space="0" w:color="auto"/>
        <w:bottom w:val="none" w:sz="0" w:space="0" w:color="auto"/>
        <w:right w:val="none" w:sz="0" w:space="0" w:color="auto"/>
      </w:divBdr>
    </w:div>
    <w:div w:id="1821455691">
      <w:bodyDiv w:val="1"/>
      <w:marLeft w:val="0"/>
      <w:marRight w:val="0"/>
      <w:marTop w:val="0"/>
      <w:marBottom w:val="0"/>
      <w:divBdr>
        <w:top w:val="none" w:sz="0" w:space="0" w:color="auto"/>
        <w:left w:val="none" w:sz="0" w:space="0" w:color="auto"/>
        <w:bottom w:val="none" w:sz="0" w:space="0" w:color="auto"/>
        <w:right w:val="none" w:sz="0" w:space="0" w:color="auto"/>
      </w:divBdr>
    </w:div>
    <w:div w:id="1834173770">
      <w:bodyDiv w:val="1"/>
      <w:marLeft w:val="0"/>
      <w:marRight w:val="0"/>
      <w:marTop w:val="0"/>
      <w:marBottom w:val="0"/>
      <w:divBdr>
        <w:top w:val="none" w:sz="0" w:space="0" w:color="auto"/>
        <w:left w:val="none" w:sz="0" w:space="0" w:color="auto"/>
        <w:bottom w:val="none" w:sz="0" w:space="0" w:color="auto"/>
        <w:right w:val="none" w:sz="0" w:space="0" w:color="auto"/>
      </w:divBdr>
    </w:div>
    <w:div w:id="1867253462">
      <w:bodyDiv w:val="1"/>
      <w:marLeft w:val="0"/>
      <w:marRight w:val="0"/>
      <w:marTop w:val="0"/>
      <w:marBottom w:val="0"/>
      <w:divBdr>
        <w:top w:val="none" w:sz="0" w:space="0" w:color="auto"/>
        <w:left w:val="none" w:sz="0" w:space="0" w:color="auto"/>
        <w:bottom w:val="none" w:sz="0" w:space="0" w:color="auto"/>
        <w:right w:val="none" w:sz="0" w:space="0" w:color="auto"/>
      </w:divBdr>
    </w:div>
    <w:div w:id="2028211100">
      <w:bodyDiv w:val="1"/>
      <w:marLeft w:val="0"/>
      <w:marRight w:val="0"/>
      <w:marTop w:val="0"/>
      <w:marBottom w:val="0"/>
      <w:divBdr>
        <w:top w:val="none" w:sz="0" w:space="0" w:color="auto"/>
        <w:left w:val="none" w:sz="0" w:space="0" w:color="auto"/>
        <w:bottom w:val="none" w:sz="0" w:space="0" w:color="auto"/>
        <w:right w:val="none" w:sz="0" w:space="0" w:color="auto"/>
      </w:divBdr>
      <w:divsChild>
        <w:div w:id="1645893046">
          <w:marLeft w:val="315"/>
          <w:marRight w:val="315"/>
          <w:marTop w:val="315"/>
          <w:marBottom w:val="0"/>
          <w:divBdr>
            <w:top w:val="none" w:sz="0" w:space="0" w:color="auto"/>
            <w:left w:val="none" w:sz="0" w:space="0" w:color="auto"/>
            <w:bottom w:val="none" w:sz="0" w:space="0" w:color="auto"/>
            <w:right w:val="none" w:sz="0" w:space="0" w:color="auto"/>
          </w:divBdr>
        </w:div>
        <w:div w:id="999116457">
          <w:marLeft w:val="315"/>
          <w:marRight w:val="315"/>
          <w:marTop w:val="315"/>
          <w:marBottom w:val="0"/>
          <w:divBdr>
            <w:top w:val="none" w:sz="0" w:space="0" w:color="auto"/>
            <w:left w:val="none" w:sz="0" w:space="0" w:color="auto"/>
            <w:bottom w:val="none" w:sz="0" w:space="0" w:color="auto"/>
            <w:right w:val="none" w:sz="0" w:space="0" w:color="auto"/>
          </w:divBdr>
        </w:div>
        <w:div w:id="1377896981">
          <w:marLeft w:val="315"/>
          <w:marRight w:val="315"/>
          <w:marTop w:val="315"/>
          <w:marBottom w:val="0"/>
          <w:divBdr>
            <w:top w:val="none" w:sz="0" w:space="0" w:color="auto"/>
            <w:left w:val="none" w:sz="0" w:space="0" w:color="auto"/>
            <w:bottom w:val="none" w:sz="0" w:space="0" w:color="auto"/>
            <w:right w:val="none" w:sz="0" w:space="0" w:color="auto"/>
          </w:divBdr>
        </w:div>
        <w:div w:id="1272513209">
          <w:marLeft w:val="315"/>
          <w:marRight w:val="315"/>
          <w:marTop w:val="315"/>
          <w:marBottom w:val="0"/>
          <w:divBdr>
            <w:top w:val="none" w:sz="0" w:space="0" w:color="auto"/>
            <w:left w:val="none" w:sz="0" w:space="0" w:color="auto"/>
            <w:bottom w:val="none" w:sz="0" w:space="0" w:color="auto"/>
            <w:right w:val="none" w:sz="0" w:space="0" w:color="auto"/>
          </w:divBdr>
        </w:div>
      </w:divsChild>
    </w:div>
    <w:div w:id="2069260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3993">
          <w:marLeft w:val="315"/>
          <w:marRight w:val="315"/>
          <w:marTop w:val="315"/>
          <w:marBottom w:val="0"/>
          <w:divBdr>
            <w:top w:val="none" w:sz="0" w:space="0" w:color="auto"/>
            <w:left w:val="none" w:sz="0" w:space="0" w:color="auto"/>
            <w:bottom w:val="none" w:sz="0" w:space="0" w:color="auto"/>
            <w:right w:val="none" w:sz="0" w:space="0" w:color="auto"/>
          </w:divBdr>
        </w:div>
        <w:div w:id="2124690704">
          <w:marLeft w:val="315"/>
          <w:marRight w:val="315"/>
          <w:marTop w:val="315"/>
          <w:marBottom w:val="0"/>
          <w:divBdr>
            <w:top w:val="none" w:sz="0" w:space="0" w:color="auto"/>
            <w:left w:val="none" w:sz="0" w:space="0" w:color="auto"/>
            <w:bottom w:val="none" w:sz="0" w:space="0" w:color="auto"/>
            <w:right w:val="none" w:sz="0" w:space="0" w:color="auto"/>
          </w:divBdr>
        </w:div>
        <w:div w:id="931402787">
          <w:marLeft w:val="315"/>
          <w:marRight w:val="315"/>
          <w:marTop w:val="315"/>
          <w:marBottom w:val="0"/>
          <w:divBdr>
            <w:top w:val="none" w:sz="0" w:space="0" w:color="auto"/>
            <w:left w:val="none" w:sz="0" w:space="0" w:color="auto"/>
            <w:bottom w:val="none" w:sz="0" w:space="0" w:color="auto"/>
            <w:right w:val="none" w:sz="0" w:space="0" w:color="auto"/>
          </w:divBdr>
        </w:div>
        <w:div w:id="395713928">
          <w:marLeft w:val="315"/>
          <w:marRight w:val="315"/>
          <w:marTop w:val="315"/>
          <w:marBottom w:val="0"/>
          <w:divBdr>
            <w:top w:val="none" w:sz="0" w:space="0" w:color="auto"/>
            <w:left w:val="none" w:sz="0" w:space="0" w:color="auto"/>
            <w:bottom w:val="none" w:sz="0" w:space="0" w:color="auto"/>
            <w:right w:val="none" w:sz="0" w:space="0" w:color="auto"/>
          </w:divBdr>
        </w:div>
        <w:div w:id="1829322529">
          <w:marLeft w:val="315"/>
          <w:marRight w:val="315"/>
          <w:marTop w:val="315"/>
          <w:marBottom w:val="0"/>
          <w:divBdr>
            <w:top w:val="none" w:sz="0" w:space="0" w:color="auto"/>
            <w:left w:val="none" w:sz="0" w:space="0" w:color="auto"/>
            <w:bottom w:val="none" w:sz="0" w:space="0" w:color="auto"/>
            <w:right w:val="none" w:sz="0" w:space="0" w:color="auto"/>
          </w:divBdr>
        </w:div>
      </w:divsChild>
    </w:div>
    <w:div w:id="2077125718">
      <w:bodyDiv w:val="1"/>
      <w:marLeft w:val="0"/>
      <w:marRight w:val="0"/>
      <w:marTop w:val="0"/>
      <w:marBottom w:val="0"/>
      <w:divBdr>
        <w:top w:val="none" w:sz="0" w:space="0" w:color="auto"/>
        <w:left w:val="none" w:sz="0" w:space="0" w:color="auto"/>
        <w:bottom w:val="none" w:sz="0" w:space="0" w:color="auto"/>
        <w:right w:val="none" w:sz="0" w:space="0" w:color="auto"/>
      </w:divBdr>
      <w:divsChild>
        <w:div w:id="1983077346">
          <w:marLeft w:val="0"/>
          <w:marRight w:val="0"/>
          <w:marTop w:val="0"/>
          <w:marBottom w:val="0"/>
          <w:divBdr>
            <w:top w:val="none" w:sz="0" w:space="0" w:color="auto"/>
            <w:left w:val="none" w:sz="0" w:space="0" w:color="auto"/>
            <w:bottom w:val="none" w:sz="0" w:space="0" w:color="auto"/>
            <w:right w:val="none" w:sz="0" w:space="0" w:color="auto"/>
          </w:divBdr>
          <w:divsChild>
            <w:div w:id="562252213">
              <w:marLeft w:val="0"/>
              <w:marRight w:val="0"/>
              <w:marTop w:val="0"/>
              <w:marBottom w:val="0"/>
              <w:divBdr>
                <w:top w:val="none" w:sz="0" w:space="0" w:color="auto"/>
                <w:left w:val="none" w:sz="0" w:space="0" w:color="auto"/>
                <w:bottom w:val="none" w:sz="0" w:space="0" w:color="auto"/>
                <w:right w:val="none" w:sz="0" w:space="0" w:color="auto"/>
              </w:divBdr>
              <w:divsChild>
                <w:div w:id="1200779556">
                  <w:marLeft w:val="0"/>
                  <w:marRight w:val="0"/>
                  <w:marTop w:val="0"/>
                  <w:marBottom w:val="0"/>
                  <w:divBdr>
                    <w:top w:val="none" w:sz="0" w:space="0" w:color="auto"/>
                    <w:left w:val="none" w:sz="0" w:space="0" w:color="auto"/>
                    <w:bottom w:val="none" w:sz="0" w:space="0" w:color="auto"/>
                    <w:right w:val="none" w:sz="0" w:space="0" w:color="auto"/>
                  </w:divBdr>
                </w:div>
              </w:divsChild>
            </w:div>
            <w:div w:id="1406024581">
              <w:marLeft w:val="0"/>
              <w:marRight w:val="0"/>
              <w:marTop w:val="0"/>
              <w:marBottom w:val="0"/>
              <w:divBdr>
                <w:top w:val="none" w:sz="0" w:space="0" w:color="auto"/>
                <w:left w:val="none" w:sz="0" w:space="0" w:color="auto"/>
                <w:bottom w:val="none" w:sz="0" w:space="0" w:color="auto"/>
                <w:right w:val="none" w:sz="0" w:space="0" w:color="auto"/>
              </w:divBdr>
            </w:div>
          </w:divsChild>
        </w:div>
        <w:div w:id="208954491">
          <w:marLeft w:val="0"/>
          <w:marRight w:val="0"/>
          <w:marTop w:val="0"/>
          <w:marBottom w:val="0"/>
          <w:divBdr>
            <w:top w:val="none" w:sz="0" w:space="0" w:color="auto"/>
            <w:left w:val="none" w:sz="0" w:space="0" w:color="auto"/>
            <w:bottom w:val="none" w:sz="0" w:space="0" w:color="auto"/>
            <w:right w:val="none" w:sz="0" w:space="0" w:color="auto"/>
          </w:divBdr>
        </w:div>
      </w:divsChild>
    </w:div>
    <w:div w:id="2087679211">
      <w:bodyDiv w:val="1"/>
      <w:marLeft w:val="0"/>
      <w:marRight w:val="0"/>
      <w:marTop w:val="0"/>
      <w:marBottom w:val="0"/>
      <w:divBdr>
        <w:top w:val="none" w:sz="0" w:space="0" w:color="auto"/>
        <w:left w:val="none" w:sz="0" w:space="0" w:color="auto"/>
        <w:bottom w:val="none" w:sz="0" w:space="0" w:color="auto"/>
        <w:right w:val="none" w:sz="0" w:space="0" w:color="auto"/>
      </w:divBdr>
    </w:div>
    <w:div w:id="2115322481">
      <w:bodyDiv w:val="1"/>
      <w:marLeft w:val="0"/>
      <w:marRight w:val="0"/>
      <w:marTop w:val="0"/>
      <w:marBottom w:val="0"/>
      <w:divBdr>
        <w:top w:val="none" w:sz="0" w:space="0" w:color="auto"/>
        <w:left w:val="none" w:sz="0" w:space="0" w:color="auto"/>
        <w:bottom w:val="none" w:sz="0" w:space="0" w:color="auto"/>
        <w:right w:val="none" w:sz="0" w:space="0" w:color="auto"/>
      </w:divBdr>
      <w:divsChild>
        <w:div w:id="793866165">
          <w:marLeft w:val="0"/>
          <w:marRight w:val="0"/>
          <w:marTop w:val="0"/>
          <w:marBottom w:val="0"/>
          <w:divBdr>
            <w:top w:val="none" w:sz="0" w:space="0" w:color="auto"/>
            <w:left w:val="none" w:sz="0" w:space="0" w:color="auto"/>
            <w:bottom w:val="none" w:sz="0" w:space="0" w:color="auto"/>
            <w:right w:val="none" w:sz="0" w:space="0" w:color="auto"/>
          </w:divBdr>
          <w:divsChild>
            <w:div w:id="206451543">
              <w:marLeft w:val="0"/>
              <w:marRight w:val="0"/>
              <w:marTop w:val="240"/>
              <w:marBottom w:val="120"/>
              <w:divBdr>
                <w:top w:val="none" w:sz="0" w:space="0" w:color="auto"/>
                <w:left w:val="none" w:sz="0" w:space="0" w:color="auto"/>
                <w:bottom w:val="none" w:sz="0" w:space="0" w:color="auto"/>
                <w:right w:val="none" w:sz="0" w:space="0" w:color="auto"/>
              </w:divBdr>
            </w:div>
            <w:div w:id="1731270709">
              <w:marLeft w:val="0"/>
              <w:marRight w:val="0"/>
              <w:marTop w:val="0"/>
              <w:marBottom w:val="0"/>
              <w:divBdr>
                <w:top w:val="none" w:sz="0" w:space="0" w:color="auto"/>
                <w:left w:val="none" w:sz="0" w:space="0" w:color="auto"/>
                <w:bottom w:val="none" w:sz="0" w:space="0" w:color="auto"/>
                <w:right w:val="none" w:sz="0" w:space="0" w:color="auto"/>
              </w:divBdr>
              <w:divsChild>
                <w:div w:id="449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289">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te.com/hirono2020k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note.com/hirono2020kk"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A954-62F3-B148-BAB8-3D1037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480</Words>
  <Characters>2740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Microsoft Office User</dc:creator>
  <dc:description/>
  <cp:lastModifiedBy>hideki hirono</cp:lastModifiedBy>
  <cp:revision>6</cp:revision>
  <cp:lastPrinted>2023-12-03T06:57:00Z</cp:lastPrinted>
  <dcterms:created xsi:type="dcterms:W3CDTF">2023-12-03T06:46:00Z</dcterms:created>
  <dcterms:modified xsi:type="dcterms:W3CDTF">2023-12-03T08:05:00Z</dcterms:modified>
  <dc:language>ja-JP</dc:language>
</cp:coreProperties>
</file>